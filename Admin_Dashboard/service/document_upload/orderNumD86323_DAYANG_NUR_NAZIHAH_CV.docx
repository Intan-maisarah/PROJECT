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horzAnchor="margin" w:tblpY="-939"/>
        <w:tblW w:w="1062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270"/>
        <w:gridCol w:w="6750"/>
      </w:tblGrid>
      <w:tr w:rsidR="001B2ABD" w14:paraId="4ADE11E3" w14:textId="77777777" w:rsidTr="0019799D">
        <w:trPr>
          <w:trHeight w:val="3780"/>
        </w:trPr>
        <w:tc>
          <w:tcPr>
            <w:tcW w:w="3600" w:type="dxa"/>
            <w:vAlign w:val="bottom"/>
          </w:tcPr>
          <w:p w14:paraId="50FAA1F5" w14:textId="77777777" w:rsidR="001B2ABD" w:rsidRDefault="00E5608D" w:rsidP="00C422A2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48000" behindDoc="0" locked="0" layoutInCell="1" allowOverlap="1" wp14:anchorId="21286655" wp14:editId="43933A25">
                  <wp:simplePos x="0" y="0"/>
                  <wp:positionH relativeFrom="margin">
                    <wp:posOffset>49530</wp:posOffset>
                  </wp:positionH>
                  <wp:positionV relativeFrom="page">
                    <wp:posOffset>626745</wp:posOffset>
                  </wp:positionV>
                  <wp:extent cx="1866900" cy="1866900"/>
                  <wp:effectExtent l="63500" t="63500" r="63500" b="6350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354" b="143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866900"/>
                          </a:xfrm>
                          <a:prstGeom prst="ellipse">
                            <a:avLst/>
                          </a:prstGeom>
                          <a:ln w="63500" cap="rnd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0" w:type="dxa"/>
          </w:tcPr>
          <w:p w14:paraId="3A241FFA" w14:textId="77777777" w:rsidR="001B2ABD" w:rsidRDefault="001B2ABD" w:rsidP="00C422A2">
            <w:pPr>
              <w:tabs>
                <w:tab w:val="left" w:pos="990"/>
              </w:tabs>
            </w:pPr>
          </w:p>
        </w:tc>
        <w:tc>
          <w:tcPr>
            <w:tcW w:w="6750" w:type="dxa"/>
            <w:vAlign w:val="bottom"/>
          </w:tcPr>
          <w:p w14:paraId="16EB89D9" w14:textId="2AAED3B3" w:rsidR="001B2ABD" w:rsidRDefault="002C76AA" w:rsidP="00487858">
            <w:pPr>
              <w:pStyle w:val="Title"/>
              <w:rPr>
                <w:b/>
                <w:sz w:val="60"/>
                <w:szCs w:val="60"/>
              </w:rPr>
            </w:pPr>
            <w:r>
              <w:rPr>
                <w:b/>
                <w:sz w:val="60"/>
                <w:szCs w:val="60"/>
              </w:rPr>
              <w:t>DAYANG NUR NAZIHAH</w:t>
            </w:r>
            <w:r w:rsidR="00E9464A" w:rsidRPr="00E5608D">
              <w:rPr>
                <w:b/>
                <w:sz w:val="60"/>
                <w:szCs w:val="60"/>
              </w:rPr>
              <w:t xml:space="preserve"> BINTI </w:t>
            </w:r>
            <w:r>
              <w:rPr>
                <w:b/>
                <w:sz w:val="60"/>
                <w:szCs w:val="60"/>
              </w:rPr>
              <w:t>M ROSLAN</w:t>
            </w:r>
          </w:p>
          <w:p w14:paraId="6513FD02" w14:textId="12239B86" w:rsidR="001B2ABD" w:rsidRDefault="002C76AA" w:rsidP="00C422A2">
            <w:pPr>
              <w:pStyle w:val="Subtitle"/>
            </w:pPr>
            <w:r w:rsidRPr="001D4D30">
              <w:rPr>
                <w:spacing w:val="0"/>
                <w:w w:val="90"/>
              </w:rPr>
              <w:t>@DAYANGZIH</w:t>
            </w:r>
            <w:r w:rsidRPr="001D4D30">
              <w:rPr>
                <w:spacing w:val="23"/>
                <w:w w:val="90"/>
              </w:rPr>
              <w:t>A</w:t>
            </w:r>
          </w:p>
        </w:tc>
      </w:tr>
      <w:tr w:rsidR="001B2ABD" w14:paraId="26B9849C" w14:textId="77777777" w:rsidTr="0019799D">
        <w:tc>
          <w:tcPr>
            <w:tcW w:w="3600" w:type="dxa"/>
          </w:tcPr>
          <w:p w14:paraId="44611B57" w14:textId="77777777" w:rsidR="001B2ABD" w:rsidRPr="00D030A1" w:rsidRDefault="00D030A1" w:rsidP="00C422A2">
            <w:pPr>
              <w:pStyle w:val="Heading3"/>
              <w:rPr>
                <w:color w:val="0070C0"/>
              </w:rPr>
            </w:pPr>
            <w:r w:rsidRPr="00D030A1">
              <w:rPr>
                <w:color w:val="0070C0"/>
              </w:rPr>
              <w:t>PROFILE</w:t>
            </w:r>
          </w:p>
          <w:p w14:paraId="5C62A555" w14:textId="77777777" w:rsidR="00397C45" w:rsidRDefault="00397C45" w:rsidP="00C422A2">
            <w:r>
              <w:t>Gender</w:t>
            </w:r>
            <w:r>
              <w:tab/>
            </w:r>
            <w:r>
              <w:tab/>
              <w:t>: Female</w:t>
            </w:r>
          </w:p>
          <w:p w14:paraId="4F6D87B8" w14:textId="357C15CF" w:rsidR="00036450" w:rsidRDefault="00397C45" w:rsidP="00C422A2">
            <w:r>
              <w:t>Birthday</w:t>
            </w:r>
            <w:r>
              <w:tab/>
            </w:r>
            <w:r>
              <w:tab/>
              <w:t>: 1</w:t>
            </w:r>
            <w:r w:rsidR="002C76AA">
              <w:t>4 July</w:t>
            </w:r>
            <w:r>
              <w:t xml:space="preserve"> </w:t>
            </w:r>
            <w:r w:rsidR="002C76AA">
              <w:t>2004</w:t>
            </w:r>
          </w:p>
          <w:p w14:paraId="37FC6F84" w14:textId="4CA5EBE0" w:rsidR="00397C45" w:rsidRDefault="00397C45" w:rsidP="00C422A2">
            <w:proofErr w:type="gramStart"/>
            <w:r>
              <w:t>Birth Place</w:t>
            </w:r>
            <w:proofErr w:type="gramEnd"/>
            <w:r>
              <w:t xml:space="preserve"> </w:t>
            </w:r>
            <w:r>
              <w:tab/>
              <w:t xml:space="preserve">: </w:t>
            </w:r>
            <w:r w:rsidR="002C76AA">
              <w:t>Kuala Lumpur</w:t>
            </w:r>
          </w:p>
          <w:p w14:paraId="6A4EF457" w14:textId="77777777" w:rsidR="00397C45" w:rsidRDefault="00397C45" w:rsidP="00C422A2">
            <w:r>
              <w:t xml:space="preserve">Religion </w:t>
            </w:r>
            <w:r>
              <w:tab/>
              <w:t>: Islam</w:t>
            </w:r>
          </w:p>
          <w:p w14:paraId="7200A231" w14:textId="23912D99" w:rsidR="00397C45" w:rsidRDefault="00397C45" w:rsidP="00C422A2">
            <w:r>
              <w:t>Race</w:t>
            </w:r>
            <w:r>
              <w:tab/>
            </w:r>
            <w:r>
              <w:tab/>
              <w:t xml:space="preserve">: </w:t>
            </w:r>
            <w:r w:rsidR="002C76AA">
              <w:t>Malay</w:t>
            </w:r>
          </w:p>
          <w:p w14:paraId="1D5B23EB" w14:textId="77777777" w:rsidR="00E5608D" w:rsidRDefault="00397C45" w:rsidP="00C422A2">
            <w:r>
              <w:t>Nationality</w:t>
            </w:r>
            <w:r>
              <w:tab/>
              <w:t>: Malaysian</w:t>
            </w:r>
          </w:p>
          <w:sdt>
            <w:sdtPr>
              <w:id w:val="-1954003311"/>
              <w:placeholder>
                <w:docPart w:val="A8CDA5A6D5E041188AE2DADBA54ACEF1"/>
              </w:placeholder>
              <w:temporary/>
              <w:showingPlcHdr/>
              <w15:appearance w15:val="hidden"/>
            </w:sdtPr>
            <w:sdtContent>
              <w:p w14:paraId="4C7DBA6C" w14:textId="77777777" w:rsidR="00036450" w:rsidRPr="00CB0055" w:rsidRDefault="00CB0055" w:rsidP="00C422A2">
                <w:pPr>
                  <w:pStyle w:val="Heading3"/>
                </w:pPr>
                <w:r w:rsidRPr="00D030A1">
                  <w:rPr>
                    <w:color w:val="0070C0"/>
                  </w:rPr>
                  <w:t>Contact</w:t>
                </w:r>
              </w:p>
            </w:sdtContent>
          </w:sdt>
          <w:p w14:paraId="0E65A917" w14:textId="5AA28454" w:rsidR="004D3011" w:rsidRDefault="00397C45" w:rsidP="00C422A2">
            <w:r>
              <w:t xml:space="preserve">Phone </w:t>
            </w:r>
            <w:proofErr w:type="gramStart"/>
            <w:r>
              <w:tab/>
              <w:t xml:space="preserve"> :</w:t>
            </w:r>
            <w:proofErr w:type="gramEnd"/>
            <w:r>
              <w:t xml:space="preserve"> </w:t>
            </w:r>
            <w:r w:rsidR="00D030A1">
              <w:t>+6</w:t>
            </w:r>
            <w:r>
              <w:t>01</w:t>
            </w:r>
            <w:r w:rsidR="002C76AA">
              <w:t>0-5</w:t>
            </w:r>
            <w:r w:rsidR="002D7558">
              <w:t>1</w:t>
            </w:r>
            <w:r w:rsidR="002C76AA">
              <w:t>90074</w:t>
            </w:r>
          </w:p>
          <w:p w14:paraId="6D148163" w14:textId="4E0471B9" w:rsidR="00036450" w:rsidRDefault="00397C45" w:rsidP="00C422A2">
            <w:r>
              <w:t xml:space="preserve">Email </w:t>
            </w:r>
            <w:proofErr w:type="gramStart"/>
            <w:r>
              <w:tab/>
              <w:t xml:space="preserve"> :</w:t>
            </w:r>
            <w:proofErr w:type="gramEnd"/>
            <w:r>
              <w:t xml:space="preserve"> </w:t>
            </w:r>
            <w:r w:rsidR="002C76AA">
              <w:t>dayangnurnazihah.m</w:t>
            </w:r>
            <w:r w:rsidRPr="00397C45">
              <w:t>@</w:t>
            </w:r>
            <w:r>
              <w:t>g</w:t>
            </w:r>
            <w:r w:rsidRPr="00397C45">
              <w:t>mail.</w:t>
            </w:r>
            <w:r>
              <w:t>c</w:t>
            </w:r>
            <w:r w:rsidRPr="00397C45">
              <w:t>om</w:t>
            </w:r>
          </w:p>
          <w:p w14:paraId="46B4AF59" w14:textId="5EE41EEB" w:rsidR="00397C45" w:rsidRPr="00E5608D" w:rsidRDefault="00DF1181" w:rsidP="00C422A2">
            <w:pPr>
              <w:rPr>
                <w:rStyle w:val="Hyperlink"/>
                <w:color w:val="auto"/>
                <w:u w:val="none"/>
              </w:rPr>
            </w:pPr>
            <w:proofErr w:type="gramStart"/>
            <w:r>
              <w:t>LinkedI</w:t>
            </w:r>
            <w:r w:rsidR="00397C45">
              <w:t>n :</w:t>
            </w:r>
            <w:proofErr w:type="gramEnd"/>
            <w:r w:rsidR="00397C45">
              <w:t xml:space="preserve"> l</w:t>
            </w:r>
            <w:r w:rsidR="00397C45" w:rsidRPr="00397C45">
              <w:t>inkedin.</w:t>
            </w:r>
            <w:r w:rsidR="00397C45">
              <w:t>c</w:t>
            </w:r>
            <w:r w:rsidR="00397C45" w:rsidRPr="00397C45">
              <w:t>om/</w:t>
            </w:r>
            <w:r w:rsidR="00397C45">
              <w:t>i</w:t>
            </w:r>
            <w:r w:rsidR="00397C45" w:rsidRPr="00397C45">
              <w:t>n/</w:t>
            </w:r>
            <w:r w:rsidR="009F75E5">
              <w:t xml:space="preserve"> </w:t>
            </w:r>
            <w:proofErr w:type="spellStart"/>
            <w:r w:rsidR="009F75E5" w:rsidRPr="009F75E5">
              <w:t>dayang-nur-nazihah</w:t>
            </w:r>
            <w:proofErr w:type="spellEnd"/>
          </w:p>
          <w:p w14:paraId="1CB7B0E4" w14:textId="77777777" w:rsidR="004D3011" w:rsidRPr="00D030A1" w:rsidRDefault="00881987" w:rsidP="00C422A2">
            <w:pPr>
              <w:pStyle w:val="Heading3"/>
              <w:rPr>
                <w:color w:val="0070C0"/>
              </w:rPr>
            </w:pPr>
            <w:r w:rsidRPr="00D030A1">
              <w:rPr>
                <w:color w:val="0070C0"/>
              </w:rPr>
              <w:t>ADDRESS</w:t>
            </w:r>
          </w:p>
          <w:p w14:paraId="4E09E036" w14:textId="75EEB354" w:rsidR="00E5608D" w:rsidRDefault="002C76AA" w:rsidP="00CD51F1">
            <w:r>
              <w:t xml:space="preserve">Jalan SB Indah 2/10 Taman Sungai </w:t>
            </w:r>
            <w:proofErr w:type="spellStart"/>
            <w:r>
              <w:t>Besi</w:t>
            </w:r>
            <w:proofErr w:type="spellEnd"/>
            <w:r>
              <w:t xml:space="preserve"> Indah 43300 Seri Kembangan, Selangor</w:t>
            </w:r>
          </w:p>
          <w:p w14:paraId="6BEB5919" w14:textId="77777777" w:rsidR="00160DAA" w:rsidRPr="00D030A1" w:rsidRDefault="005B53B1" w:rsidP="00160DAA">
            <w:pPr>
              <w:pStyle w:val="Heading3"/>
              <w:rPr>
                <w:color w:val="0070C0"/>
              </w:rPr>
            </w:pPr>
            <w:r>
              <w:rPr>
                <w:color w:val="0070C0"/>
              </w:rPr>
              <w:t xml:space="preserve">COMPUTING </w:t>
            </w:r>
            <w:r w:rsidR="00160DAA" w:rsidRPr="00D030A1">
              <w:rPr>
                <w:color w:val="0070C0"/>
              </w:rPr>
              <w:t>SKILLS</w:t>
            </w:r>
          </w:p>
          <w:p w14:paraId="3EC5F9FC" w14:textId="77777777" w:rsidR="00577DDA" w:rsidRDefault="00CE2DB0" w:rsidP="00CE2DB0">
            <w:r w:rsidRPr="00CE2DB0">
              <w:rPr>
                <w:b/>
              </w:rPr>
              <w:t>Microsoft Office</w:t>
            </w:r>
            <w:r w:rsidR="00577DDA">
              <w:t xml:space="preserve"> </w:t>
            </w:r>
          </w:p>
          <w:p w14:paraId="4C141396" w14:textId="16938DC7" w:rsidR="00641DE2" w:rsidRPr="00641DE2" w:rsidRDefault="00641DE2" w:rsidP="00CE2DB0">
            <w:pPr>
              <w:rPr>
                <w:sz w:val="16"/>
                <w:szCs w:val="16"/>
              </w:rPr>
            </w:pPr>
            <w:r w:rsidRPr="00641DE2">
              <w:rPr>
                <w:sz w:val="16"/>
                <w:szCs w:val="16"/>
              </w:rPr>
              <w:t>Word, Excel, Power Point</w:t>
            </w:r>
          </w:p>
          <w:p w14:paraId="000A9C6E" w14:textId="77777777" w:rsidR="00641DE2" w:rsidRDefault="00641DE2" w:rsidP="00CE2DB0"/>
          <w:p w14:paraId="321FDD2A" w14:textId="77777777" w:rsidR="00577DDA" w:rsidRDefault="00CE2DB0" w:rsidP="00CE2DB0">
            <w:r w:rsidRPr="00CE2DB0">
              <w:rPr>
                <w:b/>
              </w:rPr>
              <w:t>Video &amp; Audio</w:t>
            </w:r>
            <w:r>
              <w:t xml:space="preserve"> </w:t>
            </w:r>
            <w:r w:rsidRPr="00CE2DB0">
              <w:rPr>
                <w:b/>
              </w:rPr>
              <w:t>Editing</w:t>
            </w:r>
            <w:r>
              <w:t xml:space="preserve"> </w:t>
            </w:r>
          </w:p>
          <w:p w14:paraId="0B7451E3" w14:textId="6CBA2B69" w:rsidR="00CE2DB0" w:rsidRPr="00641DE2" w:rsidRDefault="009D6986" w:rsidP="00CE2DB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Capcut</w:t>
            </w:r>
            <w:proofErr w:type="spellEnd"/>
          </w:p>
          <w:p w14:paraId="0876329E" w14:textId="77777777" w:rsidR="00641DE2" w:rsidRDefault="00641DE2" w:rsidP="00CE2DB0"/>
          <w:p w14:paraId="39809B9F" w14:textId="77777777" w:rsidR="00577DDA" w:rsidRDefault="00CE2DB0" w:rsidP="00CE2DB0">
            <w:r w:rsidRPr="00CE2DB0">
              <w:rPr>
                <w:b/>
              </w:rPr>
              <w:t>Programming Editor</w:t>
            </w:r>
            <w:r>
              <w:t xml:space="preserve"> </w:t>
            </w:r>
          </w:p>
          <w:p w14:paraId="15DEF825" w14:textId="4BA4E524" w:rsidR="00CE2DB0" w:rsidRDefault="00641DE2" w:rsidP="00CE2DB0">
            <w:r>
              <w:rPr>
                <w:sz w:val="16"/>
                <w:szCs w:val="16"/>
              </w:rPr>
              <w:t xml:space="preserve">Notepad++, Dev-C++, Brackets, Microsoft Visual Studio, Python IDLE 2 &amp; IDLE 3, Android Studio, </w:t>
            </w:r>
            <w:r w:rsidR="002C76AA">
              <w:rPr>
                <w:sz w:val="16"/>
                <w:szCs w:val="16"/>
              </w:rPr>
              <w:t>Visual Studio Code</w:t>
            </w:r>
          </w:p>
          <w:p w14:paraId="25E2695A" w14:textId="77777777" w:rsidR="00641DE2" w:rsidRDefault="00641DE2" w:rsidP="00CE2DB0"/>
          <w:p w14:paraId="79F0673A" w14:textId="77777777" w:rsidR="00577DDA" w:rsidRDefault="00641DE2" w:rsidP="00CE2DB0">
            <w:r>
              <w:rPr>
                <w:b/>
              </w:rPr>
              <w:t>Multimedia Editor</w:t>
            </w:r>
          </w:p>
          <w:p w14:paraId="16B50B7E" w14:textId="19D0EABD" w:rsidR="00641DE2" w:rsidRDefault="002C76AA" w:rsidP="00CE2D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Canva</w:t>
            </w:r>
          </w:p>
          <w:p w14:paraId="7AE06B64" w14:textId="1BE70584" w:rsidR="00577DDA" w:rsidRDefault="00CE2DB0" w:rsidP="00CE2DB0">
            <w:r>
              <w:br/>
            </w:r>
            <w:r w:rsidRPr="00CE2DB0">
              <w:rPr>
                <w:b/>
              </w:rPr>
              <w:t>Others</w:t>
            </w:r>
            <w:r>
              <w:t xml:space="preserve"> </w:t>
            </w:r>
          </w:p>
          <w:p w14:paraId="0E84D624" w14:textId="3CC96F2D" w:rsidR="00160DAA" w:rsidRDefault="002C76AA" w:rsidP="00CE2D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Scratch,</w:t>
            </w:r>
            <w:r w:rsidR="00641DE2">
              <w:rPr>
                <w:sz w:val="16"/>
                <w:szCs w:val="16"/>
              </w:rPr>
              <w:t xml:space="preserve"> GitHub</w:t>
            </w:r>
            <w:r w:rsidR="00F60A36">
              <w:rPr>
                <w:sz w:val="16"/>
                <w:szCs w:val="16"/>
              </w:rPr>
              <w:t>, Trello</w:t>
            </w:r>
          </w:p>
          <w:p w14:paraId="1917CB78" w14:textId="77777777" w:rsidR="005B53B1" w:rsidRDefault="005B53B1" w:rsidP="00CE2DB0">
            <w:pPr>
              <w:rPr>
                <w:sz w:val="16"/>
                <w:szCs w:val="16"/>
              </w:rPr>
            </w:pPr>
          </w:p>
          <w:p w14:paraId="40E56A66" w14:textId="77777777" w:rsidR="005B53B1" w:rsidRPr="00D030A1" w:rsidRDefault="005B53B1" w:rsidP="005B53B1">
            <w:pPr>
              <w:pStyle w:val="Heading3"/>
              <w:rPr>
                <w:color w:val="0070C0"/>
              </w:rPr>
            </w:pPr>
            <w:r>
              <w:rPr>
                <w:color w:val="0070C0"/>
              </w:rPr>
              <w:t>TECHNICAL KNOWLEDGE</w:t>
            </w:r>
          </w:p>
          <w:p w14:paraId="47E11804" w14:textId="77777777" w:rsidR="005B53B1" w:rsidRPr="00D50CCE" w:rsidRDefault="005B53B1" w:rsidP="005B53B1">
            <w:pPr>
              <w:rPr>
                <w:sz w:val="16"/>
                <w:szCs w:val="16"/>
              </w:rPr>
            </w:pPr>
            <w:r w:rsidRPr="00D50CCE">
              <w:rPr>
                <w:sz w:val="16"/>
                <w:szCs w:val="16"/>
              </w:rPr>
              <w:t>Computer Hardware</w:t>
            </w:r>
          </w:p>
          <w:p w14:paraId="640AA06F" w14:textId="77777777" w:rsidR="005B53B1" w:rsidRPr="00D50CCE" w:rsidRDefault="005B53B1" w:rsidP="005B53B1">
            <w:pPr>
              <w:rPr>
                <w:sz w:val="16"/>
                <w:szCs w:val="16"/>
              </w:rPr>
            </w:pPr>
            <w:r w:rsidRPr="00D50CCE">
              <w:rPr>
                <w:sz w:val="16"/>
                <w:szCs w:val="16"/>
              </w:rPr>
              <w:t>Mobile Application</w:t>
            </w:r>
          </w:p>
          <w:p w14:paraId="06B9A9A7" w14:textId="77777777" w:rsidR="005B53B1" w:rsidRPr="00D50CCE" w:rsidRDefault="005B53B1" w:rsidP="005B53B1">
            <w:pPr>
              <w:rPr>
                <w:sz w:val="16"/>
                <w:szCs w:val="16"/>
              </w:rPr>
            </w:pPr>
            <w:r w:rsidRPr="00D50CCE">
              <w:rPr>
                <w:sz w:val="16"/>
                <w:szCs w:val="16"/>
              </w:rPr>
              <w:t>Web Application</w:t>
            </w:r>
          </w:p>
          <w:p w14:paraId="7A147CEA" w14:textId="654B5283" w:rsidR="00DA5811" w:rsidRDefault="002C76AA" w:rsidP="005B53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Management &amp; Analytics</w:t>
            </w:r>
          </w:p>
          <w:p w14:paraId="1EC465FE" w14:textId="2EE7FDA5" w:rsidR="002C76AA" w:rsidRDefault="002C76AA" w:rsidP="005B53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Experience &amp; Interface Design</w:t>
            </w:r>
          </w:p>
          <w:p w14:paraId="6478A588" w14:textId="77777777" w:rsidR="002C76AA" w:rsidRDefault="002C76AA" w:rsidP="005B53B1">
            <w:pPr>
              <w:rPr>
                <w:sz w:val="16"/>
                <w:szCs w:val="16"/>
              </w:rPr>
            </w:pPr>
          </w:p>
          <w:p w14:paraId="7597917E" w14:textId="77777777" w:rsidR="002C76AA" w:rsidRPr="00D50CCE" w:rsidRDefault="002C76AA" w:rsidP="005B53B1">
            <w:pPr>
              <w:rPr>
                <w:sz w:val="16"/>
                <w:szCs w:val="16"/>
              </w:rPr>
            </w:pPr>
          </w:p>
          <w:p w14:paraId="7F092167" w14:textId="77777777" w:rsidR="005B53B1" w:rsidRDefault="005B53B1" w:rsidP="005B53B1"/>
          <w:p w14:paraId="7C39D2DE" w14:textId="77777777" w:rsidR="006C71E8" w:rsidRDefault="006C71E8" w:rsidP="005B53B1">
            <w:pPr>
              <w:rPr>
                <w:b/>
              </w:rPr>
            </w:pPr>
          </w:p>
          <w:p w14:paraId="1C536B20" w14:textId="08CB599F" w:rsidR="005B53B1" w:rsidRPr="005B53B1" w:rsidRDefault="005B53B1" w:rsidP="005B53B1">
            <w:pPr>
              <w:rPr>
                <w:b/>
                <w:sz w:val="16"/>
                <w:szCs w:val="16"/>
              </w:rPr>
            </w:pPr>
            <w:r w:rsidRPr="005B53B1">
              <w:rPr>
                <w:b/>
              </w:rPr>
              <w:t>Programming Language</w:t>
            </w:r>
          </w:p>
          <w:p w14:paraId="47416418" w14:textId="23FB599F" w:rsidR="005B53B1" w:rsidRDefault="005B53B1" w:rsidP="00CE2D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HTML, C, C++</w:t>
            </w:r>
            <w:r w:rsidR="002C76A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Java, Java Script, PHP, CSS, VB. Net, Python</w:t>
            </w:r>
          </w:p>
          <w:p w14:paraId="32A9D2C6" w14:textId="77777777" w:rsidR="00D50CCE" w:rsidRPr="00D030A1" w:rsidRDefault="00D50CCE" w:rsidP="00D50CCE">
            <w:pPr>
              <w:pStyle w:val="Heading3"/>
              <w:rPr>
                <w:color w:val="0070C0"/>
              </w:rPr>
            </w:pPr>
            <w:r>
              <w:rPr>
                <w:color w:val="0070C0"/>
              </w:rPr>
              <w:t>Language</w:t>
            </w:r>
          </w:p>
          <w:p w14:paraId="1F343BC4" w14:textId="293C5E3E" w:rsidR="002D7558" w:rsidRDefault="002D7558" w:rsidP="00D50CCE">
            <w:pPr>
              <w:rPr>
                <w:b/>
              </w:rPr>
            </w:pPr>
            <w:r>
              <w:rPr>
                <w:b/>
              </w:rPr>
              <w:t>Malaysian University English Test (MUET) – University of Technology Malaysia</w:t>
            </w:r>
          </w:p>
          <w:p w14:paraId="4A673BB7" w14:textId="280550F3" w:rsidR="002D7558" w:rsidRPr="002D7558" w:rsidRDefault="002D7558" w:rsidP="00D50CCE">
            <w:pPr>
              <w:rPr>
                <w:bCs/>
              </w:rPr>
            </w:pPr>
            <w:r>
              <w:rPr>
                <w:bCs/>
              </w:rPr>
              <w:t>Band: 4.5</w:t>
            </w:r>
          </w:p>
          <w:p w14:paraId="5080F5C8" w14:textId="77777777" w:rsidR="002D7558" w:rsidRDefault="002D7558" w:rsidP="00D50CCE">
            <w:pPr>
              <w:rPr>
                <w:b/>
              </w:rPr>
            </w:pPr>
          </w:p>
          <w:p w14:paraId="3807B88B" w14:textId="6F7A2293" w:rsidR="00D50CCE" w:rsidRPr="00D50CCE" w:rsidRDefault="000965CD" w:rsidP="00D50CCE">
            <w:pPr>
              <w:rPr>
                <w:b/>
              </w:rPr>
            </w:pPr>
            <w:r>
              <w:rPr>
                <w:b/>
              </w:rPr>
              <w:t xml:space="preserve">Common European Framework of Reference for Languages </w:t>
            </w:r>
            <w:r w:rsidR="002D7558">
              <w:rPr>
                <w:b/>
              </w:rPr>
              <w:t xml:space="preserve">(CEFR) </w:t>
            </w:r>
            <w:r>
              <w:rPr>
                <w:b/>
              </w:rPr>
              <w:t>–</w:t>
            </w:r>
            <w:r w:rsidR="008E3460">
              <w:rPr>
                <w:b/>
              </w:rPr>
              <w:t xml:space="preserve"> </w:t>
            </w:r>
            <w:r>
              <w:rPr>
                <w:b/>
              </w:rPr>
              <w:t>SMK Seri Serdang</w:t>
            </w:r>
          </w:p>
          <w:p w14:paraId="6C11E571" w14:textId="12ACECCC" w:rsidR="00D50CCE" w:rsidRDefault="000965CD" w:rsidP="00D50CCE">
            <w:proofErr w:type="gramStart"/>
            <w:r>
              <w:t>Overall :</w:t>
            </w:r>
            <w:proofErr w:type="gramEnd"/>
            <w:r>
              <w:t xml:space="preserve"> C1</w:t>
            </w:r>
          </w:p>
          <w:p w14:paraId="5F9EB29A" w14:textId="77777777" w:rsidR="00D50CCE" w:rsidRDefault="00D50CCE" w:rsidP="00D50CCE">
            <w:pPr>
              <w:rPr>
                <w:b/>
              </w:rPr>
            </w:pPr>
          </w:p>
          <w:p w14:paraId="4F59BACF" w14:textId="610877B2" w:rsidR="000965CD" w:rsidRDefault="000965CD" w:rsidP="00D50CCE">
            <w:pPr>
              <w:rPr>
                <w:b/>
              </w:rPr>
            </w:pPr>
            <w:proofErr w:type="spellStart"/>
            <w:r>
              <w:rPr>
                <w:b/>
              </w:rPr>
              <w:t>Dipl</w:t>
            </w:r>
            <w:r w:rsidR="00194867">
              <w:rPr>
                <w:b/>
              </w:rPr>
              <w:t>ô</w:t>
            </w:r>
            <w:r>
              <w:rPr>
                <w:b/>
              </w:rPr>
              <w:t>me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194867">
              <w:rPr>
                <w:b/>
              </w:rPr>
              <w:t>D’études</w:t>
            </w:r>
            <w:proofErr w:type="spellEnd"/>
            <w:r w:rsidR="00194867">
              <w:rPr>
                <w:b/>
              </w:rPr>
              <w:t xml:space="preserve"> </w:t>
            </w:r>
            <w:proofErr w:type="spellStart"/>
            <w:r w:rsidR="00194867">
              <w:rPr>
                <w:b/>
              </w:rPr>
              <w:t>en</w:t>
            </w:r>
            <w:proofErr w:type="spellEnd"/>
            <w:r w:rsidR="00194867">
              <w:rPr>
                <w:b/>
              </w:rPr>
              <w:t xml:space="preserve"> Langue Française</w:t>
            </w:r>
            <w:r w:rsidR="002D7558">
              <w:rPr>
                <w:b/>
              </w:rPr>
              <w:t xml:space="preserve"> (DELF)</w:t>
            </w:r>
            <w:r w:rsidR="00194867">
              <w:rPr>
                <w:b/>
              </w:rPr>
              <w:t xml:space="preserve"> – SMK </w:t>
            </w:r>
            <w:r w:rsidR="006203A6">
              <w:rPr>
                <w:b/>
              </w:rPr>
              <w:t>Seri</w:t>
            </w:r>
            <w:r w:rsidR="00194867">
              <w:rPr>
                <w:b/>
              </w:rPr>
              <w:t xml:space="preserve"> </w:t>
            </w:r>
            <w:r w:rsidR="006203A6">
              <w:rPr>
                <w:b/>
              </w:rPr>
              <w:t>Serdang</w:t>
            </w:r>
          </w:p>
          <w:p w14:paraId="60A13C66" w14:textId="350387F1" w:rsidR="00194867" w:rsidRPr="00194867" w:rsidRDefault="00194867" w:rsidP="00D50CCE">
            <w:pPr>
              <w:rPr>
                <w:bCs/>
              </w:rPr>
            </w:pPr>
            <w:r>
              <w:rPr>
                <w:bCs/>
              </w:rPr>
              <w:t>Level: A1, A2</w:t>
            </w:r>
            <w:r>
              <w:rPr>
                <w:bCs/>
              </w:rPr>
              <w:br/>
            </w:r>
          </w:p>
          <w:p w14:paraId="66369D67" w14:textId="77777777" w:rsidR="007E7B10" w:rsidRPr="007E7B10" w:rsidRDefault="007E7B10" w:rsidP="00D50CCE">
            <w:pPr>
              <w:rPr>
                <w:b/>
              </w:rPr>
            </w:pPr>
            <w:r w:rsidRPr="007E7B10">
              <w:rPr>
                <w:b/>
              </w:rPr>
              <w:t>Malay Language</w:t>
            </w:r>
          </w:p>
          <w:p w14:paraId="584161FE" w14:textId="204F9B52" w:rsidR="007E7B10" w:rsidRDefault="007E7B10" w:rsidP="00D50CCE">
            <w:r>
              <w:rPr>
                <w:noProof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311ACDEE" wp14:editId="7388A8C6">
                      <wp:simplePos x="0" y="0"/>
                      <wp:positionH relativeFrom="column">
                        <wp:posOffset>555625</wp:posOffset>
                      </wp:positionH>
                      <wp:positionV relativeFrom="paragraph">
                        <wp:posOffset>45309</wp:posOffset>
                      </wp:positionV>
                      <wp:extent cx="989183" cy="67985"/>
                      <wp:effectExtent l="0" t="0" r="20955" b="27305"/>
                      <wp:wrapNone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89183" cy="67985"/>
                                <a:chOff x="0" y="0"/>
                                <a:chExt cx="1009730" cy="94280"/>
                              </a:xfrm>
                              <a:solidFill>
                                <a:srgbClr val="0070C0"/>
                              </a:solidFill>
                            </wpg:grpSpPr>
                            <wps:wsp>
                              <wps:cNvPr id="119" name="Oval 119"/>
                              <wps:cNvSpPr/>
                              <wps:spPr>
                                <a:xfrm>
                                  <a:off x="0" y="4138"/>
                                  <a:ext cx="62525" cy="90142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Oval 120"/>
                              <wps:cNvSpPr/>
                              <wps:spPr>
                                <a:xfrm>
                                  <a:off x="99301" y="4138"/>
                                  <a:ext cx="62525" cy="90142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" name="Oval 121"/>
                              <wps:cNvSpPr/>
                              <wps:spPr>
                                <a:xfrm>
                                  <a:off x="198602" y="4138"/>
                                  <a:ext cx="62525" cy="90142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Oval 122"/>
                              <wps:cNvSpPr/>
                              <wps:spPr>
                                <a:xfrm>
                                  <a:off x="302041" y="0"/>
                                  <a:ext cx="62230" cy="8953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Oval 123"/>
                              <wps:cNvSpPr/>
                              <wps:spPr>
                                <a:xfrm>
                                  <a:off x="405480" y="0"/>
                                  <a:ext cx="62230" cy="8953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" name="Oval 124"/>
                              <wps:cNvSpPr/>
                              <wps:spPr>
                                <a:xfrm>
                                  <a:off x="513057" y="0"/>
                                  <a:ext cx="62230" cy="8953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" name="Oval 125"/>
                              <wps:cNvSpPr/>
                              <wps:spPr>
                                <a:xfrm>
                                  <a:off x="620633" y="0"/>
                                  <a:ext cx="62230" cy="8953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" name="Oval 126"/>
                              <wps:cNvSpPr/>
                              <wps:spPr>
                                <a:xfrm>
                                  <a:off x="732347" y="0"/>
                                  <a:ext cx="62230" cy="8953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" name="Oval 127"/>
                              <wps:cNvSpPr/>
                              <wps:spPr>
                                <a:xfrm>
                                  <a:off x="839924" y="0"/>
                                  <a:ext cx="62230" cy="8953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Oval 128"/>
                              <wps:cNvSpPr/>
                              <wps:spPr>
                                <a:xfrm>
                                  <a:off x="947500" y="0"/>
                                  <a:ext cx="62230" cy="8953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3CAB97" id="Group 1" o:spid="_x0000_s1026" style="position:absolute;margin-left:43.75pt;margin-top:3.55pt;width:77.9pt;height:5.35pt;z-index:251667456;mso-width-relative:margin;mso-height-relative:margin" coordsize="10097,94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">
                      <v:oval id="Oval 119" o:spid="_x0000_s1027" style="position:absolute;top:41;width:625;height:9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" filled="f" strokecolor="#0070c0" strokeweight="1pt">
                        <v:stroke joinstyle="miter"/>
                      </v:oval>
                      <v:oval id="Oval 120" o:spid="_x0000_s1028" style="position:absolute;left:993;top:41;width:625;height:9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" filled="f" strokecolor="#0070c0" strokeweight="1pt">
                        <v:stroke joinstyle="miter"/>
                      </v:oval>
                      <v:oval id="Oval 121" o:spid="_x0000_s1029" style="position:absolute;left:1986;top:41;width:625;height:9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" filled="f" strokecolor="#0070c0" strokeweight="1pt">
                        <v:stroke joinstyle="miter"/>
                      </v:oval>
                      <v:oval id="Oval 122" o:spid="_x0000_s1030" style="position:absolute;left:3020;width:622;height: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" filled="f" strokecolor="#0070c0" strokeweight="1pt">
                        <v:stroke joinstyle="miter"/>
                      </v:oval>
                      <v:oval id="Oval 123" o:spid="_x0000_s1031" style="position:absolute;left:4054;width:623;height: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" filled="f" strokecolor="#0070c0" strokeweight="1pt">
                        <v:stroke joinstyle="miter"/>
                      </v:oval>
                      <v:oval id="Oval 124" o:spid="_x0000_s1032" style="position:absolute;left:5130;width:622;height: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" filled="f" strokecolor="#0070c0" strokeweight="1pt">
                        <v:stroke joinstyle="miter"/>
                      </v:oval>
                      <v:oval id="Oval 125" o:spid="_x0000_s1033" style="position:absolute;left:6206;width:622;height: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" filled="f" strokecolor="#0070c0" strokeweight="1pt">
                        <v:stroke joinstyle="miter"/>
                      </v:oval>
                      <v:oval id="Oval 126" o:spid="_x0000_s1034" style="position:absolute;left:7323;width:622;height: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" filled="f" strokecolor="#0070c0" strokeweight="1pt">
                        <v:stroke joinstyle="miter"/>
                      </v:oval>
                      <v:oval id="Oval 127" o:spid="_x0000_s1035" style="position:absolute;left:8399;width:622;height: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" filled="f" strokecolor="#0070c0" strokeweight="1pt">
                        <v:stroke joinstyle="miter"/>
                      </v:oval>
                      <v:oval id="Oval 128" o:spid="_x0000_s1036" style="position:absolute;left:9475;width:622;height: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" filled="f" strokecolor="#0070c0" strokeweight="1pt">
                        <v:stroke joinstyle="miter"/>
                      </v:oval>
                    </v:group>
                  </w:pict>
                </mc:Fallback>
              </mc:AlternateContent>
            </w:r>
            <w:r>
              <w:t>Read</w:t>
            </w:r>
            <w:r>
              <w:tab/>
              <w:t xml:space="preserve">: </w:t>
            </w:r>
          </w:p>
          <w:p w14:paraId="5F59247D" w14:textId="3E1E32EC" w:rsidR="007E7B10" w:rsidRDefault="00816553" w:rsidP="00D50CCE">
            <w:r>
              <w:rPr>
                <w:noProof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0FD8D935" wp14:editId="7367B97F">
                      <wp:simplePos x="0" y="0"/>
                      <wp:positionH relativeFrom="column">
                        <wp:posOffset>553453</wp:posOffset>
                      </wp:positionH>
                      <wp:positionV relativeFrom="paragraph">
                        <wp:posOffset>75565</wp:posOffset>
                      </wp:positionV>
                      <wp:extent cx="988695" cy="67945"/>
                      <wp:effectExtent l="0" t="0" r="20955" b="27305"/>
                      <wp:wrapNone/>
                      <wp:docPr id="874364617" name="Group 8743646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88695" cy="67945"/>
                                <a:chOff x="0" y="0"/>
                                <a:chExt cx="1009730" cy="94280"/>
                              </a:xfrm>
                              <a:solidFill>
                                <a:srgbClr val="0070C0"/>
                              </a:solidFill>
                            </wpg:grpSpPr>
                            <wps:wsp>
                              <wps:cNvPr id="733222257" name="Oval 733222257"/>
                              <wps:cNvSpPr/>
                              <wps:spPr>
                                <a:xfrm>
                                  <a:off x="0" y="4138"/>
                                  <a:ext cx="62525" cy="90142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4906122" name="Oval 1294906122"/>
                              <wps:cNvSpPr/>
                              <wps:spPr>
                                <a:xfrm>
                                  <a:off x="99301" y="4138"/>
                                  <a:ext cx="62525" cy="90142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5816531" name="Oval 585816531"/>
                              <wps:cNvSpPr/>
                              <wps:spPr>
                                <a:xfrm>
                                  <a:off x="198602" y="4138"/>
                                  <a:ext cx="62525" cy="90142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8423433" name="Oval 1108423433"/>
                              <wps:cNvSpPr/>
                              <wps:spPr>
                                <a:xfrm>
                                  <a:off x="302041" y="0"/>
                                  <a:ext cx="62230" cy="8953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5538603" name="Oval 1505538603"/>
                              <wps:cNvSpPr/>
                              <wps:spPr>
                                <a:xfrm>
                                  <a:off x="405480" y="0"/>
                                  <a:ext cx="62230" cy="8953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3225808" name="Oval 1173225808"/>
                              <wps:cNvSpPr/>
                              <wps:spPr>
                                <a:xfrm>
                                  <a:off x="513057" y="0"/>
                                  <a:ext cx="62230" cy="8953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0742026" name="Oval 1690742026"/>
                              <wps:cNvSpPr/>
                              <wps:spPr>
                                <a:xfrm>
                                  <a:off x="620633" y="0"/>
                                  <a:ext cx="62230" cy="8953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416537" name="Oval 1650416537"/>
                              <wps:cNvSpPr/>
                              <wps:spPr>
                                <a:xfrm>
                                  <a:off x="732347" y="0"/>
                                  <a:ext cx="62230" cy="8953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4304949" name="Oval 1204304949"/>
                              <wps:cNvSpPr/>
                              <wps:spPr>
                                <a:xfrm>
                                  <a:off x="839924" y="0"/>
                                  <a:ext cx="62230" cy="8953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1422268" name="Oval 2101422268"/>
                              <wps:cNvSpPr/>
                              <wps:spPr>
                                <a:xfrm>
                                  <a:off x="947500" y="0"/>
                                  <a:ext cx="62230" cy="8953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559299B" id="Group 874364617" o:spid="_x0000_s1026" style="position:absolute;margin-left:43.6pt;margin-top:5.95pt;width:77.85pt;height:5.35pt;z-index:251685888;mso-width-relative:margin;mso-height-relative:margin" coordsize="10097,94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">
                      <v:oval id="Oval 733222257" o:spid="_x0000_s1027" style="position:absolute;top:41;width:625;height:9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" filled="f" strokecolor="#0070c0" strokeweight="1pt">
                        <v:stroke joinstyle="miter"/>
                      </v:oval>
                      <v:oval id="Oval 1294906122" o:spid="_x0000_s1028" style="position:absolute;left:993;top:41;width:625;height:9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" filled="f" strokecolor="#0070c0" strokeweight="1pt">
                        <v:stroke joinstyle="miter"/>
                      </v:oval>
                      <v:oval id="Oval 585816531" o:spid="_x0000_s1029" style="position:absolute;left:1986;top:41;width:625;height:9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" filled="f" strokecolor="#0070c0" strokeweight="1pt">
                        <v:stroke joinstyle="miter"/>
                      </v:oval>
                      <v:oval id="Oval 1108423433" o:spid="_x0000_s1030" style="position:absolute;left:3020;width:622;height: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" filled="f" strokecolor="#0070c0" strokeweight="1pt">
                        <v:stroke joinstyle="miter"/>
                      </v:oval>
                      <v:oval id="Oval 1505538603" o:spid="_x0000_s1031" style="position:absolute;left:4054;width:623;height: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" filled="f" strokecolor="#0070c0" strokeweight="1pt">
                        <v:stroke joinstyle="miter"/>
                      </v:oval>
                      <v:oval id="Oval 1173225808" o:spid="_x0000_s1032" style="position:absolute;left:5130;width:622;height: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" filled="f" strokecolor="#0070c0" strokeweight="1pt">
                        <v:stroke joinstyle="miter"/>
                      </v:oval>
                      <v:oval id="Oval 1690742026" o:spid="_x0000_s1033" style="position:absolute;left:6206;width:622;height: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" filled="f" strokecolor="#0070c0" strokeweight="1pt">
                        <v:stroke joinstyle="miter"/>
                      </v:oval>
                      <v:oval id="Oval 1650416537" o:spid="_x0000_s1034" style="position:absolute;left:7323;width:622;height: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" fillcolor="#0070c0" strokecolor="#0070c0" strokeweight="1pt">
                        <v:stroke joinstyle="miter"/>
                      </v:oval>
                      <v:oval id="Oval 1204304949" o:spid="_x0000_s1035" style="position:absolute;left:8399;width:622;height: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" filled="f" strokecolor="#0070c0" strokeweight="1pt">
                        <v:stroke joinstyle="miter"/>
                      </v:oval>
                      <v:oval id="Oval 2101422268" o:spid="_x0000_s1036" style="position:absolute;left:9475;width:622;height: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" filled="f" strokecolor="#0070c0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7E7B10">
              <w:t>Spoken</w:t>
            </w:r>
            <w:r w:rsidR="007E7B10">
              <w:tab/>
              <w:t xml:space="preserve">: </w:t>
            </w:r>
          </w:p>
          <w:p w14:paraId="79D9B9BB" w14:textId="0ECF3483" w:rsidR="007E7B10" w:rsidRDefault="007E7B10" w:rsidP="00D50CCE">
            <w:r>
              <w:rPr>
                <w:noProof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28A682F0" wp14:editId="25C0DB88">
                      <wp:simplePos x="0" y="0"/>
                      <wp:positionH relativeFrom="column">
                        <wp:posOffset>561751</wp:posOffset>
                      </wp:positionH>
                      <wp:positionV relativeFrom="paragraph">
                        <wp:posOffset>48260</wp:posOffset>
                      </wp:positionV>
                      <wp:extent cx="989183" cy="67985"/>
                      <wp:effectExtent l="0" t="0" r="20955" b="27305"/>
                      <wp:wrapNone/>
                      <wp:docPr id="38" name="Group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89183" cy="67985"/>
                                <a:chOff x="0" y="0"/>
                                <a:chExt cx="1009730" cy="94280"/>
                              </a:xfrm>
                              <a:solidFill>
                                <a:srgbClr val="0070C0"/>
                              </a:solidFill>
                            </wpg:grpSpPr>
                            <wps:wsp>
                              <wps:cNvPr id="39" name="Oval 39"/>
                              <wps:cNvSpPr/>
                              <wps:spPr>
                                <a:xfrm>
                                  <a:off x="0" y="4138"/>
                                  <a:ext cx="62525" cy="90142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Oval 40"/>
                              <wps:cNvSpPr/>
                              <wps:spPr>
                                <a:xfrm>
                                  <a:off x="99301" y="4138"/>
                                  <a:ext cx="62525" cy="90142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Oval 41"/>
                              <wps:cNvSpPr/>
                              <wps:spPr>
                                <a:xfrm>
                                  <a:off x="198602" y="4138"/>
                                  <a:ext cx="62525" cy="90142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Oval 42"/>
                              <wps:cNvSpPr/>
                              <wps:spPr>
                                <a:xfrm>
                                  <a:off x="302041" y="0"/>
                                  <a:ext cx="62230" cy="8953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Oval 43"/>
                              <wps:cNvSpPr/>
                              <wps:spPr>
                                <a:xfrm>
                                  <a:off x="405480" y="0"/>
                                  <a:ext cx="62230" cy="8953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Oval 44"/>
                              <wps:cNvSpPr/>
                              <wps:spPr>
                                <a:xfrm>
                                  <a:off x="513057" y="0"/>
                                  <a:ext cx="62230" cy="8953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Oval 45"/>
                              <wps:cNvSpPr/>
                              <wps:spPr>
                                <a:xfrm>
                                  <a:off x="620633" y="0"/>
                                  <a:ext cx="62230" cy="8953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Oval 46"/>
                              <wps:cNvSpPr/>
                              <wps:spPr>
                                <a:xfrm>
                                  <a:off x="732347" y="0"/>
                                  <a:ext cx="62230" cy="8953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Oval 47"/>
                              <wps:cNvSpPr/>
                              <wps:spPr>
                                <a:xfrm>
                                  <a:off x="839924" y="0"/>
                                  <a:ext cx="62230" cy="8953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Oval 48"/>
                              <wps:cNvSpPr/>
                              <wps:spPr>
                                <a:xfrm>
                                  <a:off x="947500" y="0"/>
                                  <a:ext cx="62230" cy="8953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A44999" id="Group 38" o:spid="_x0000_s1026" style="position:absolute;margin-left:44.25pt;margin-top:3.8pt;width:77.9pt;height:5.35pt;z-index:251671552;mso-width-relative:margin;mso-height-relative:margin" coordsize="10097,94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">
                      <v:oval id="Oval 39" o:spid="_x0000_s1027" style="position:absolute;top:41;width:625;height:9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" filled="f" strokecolor="#0070c0" strokeweight="1pt">
                        <v:stroke joinstyle="miter"/>
                      </v:oval>
                      <v:oval id="Oval 40" o:spid="_x0000_s1028" style="position:absolute;left:993;top:41;width:625;height:9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" filled="f" strokecolor="#0070c0" strokeweight="1pt">
                        <v:stroke joinstyle="miter"/>
                      </v:oval>
                      <v:oval id="Oval 41" o:spid="_x0000_s1029" style="position:absolute;left:1986;top:41;width:625;height:9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" filled="f" strokecolor="#0070c0" strokeweight="1pt">
                        <v:stroke joinstyle="miter"/>
                      </v:oval>
                      <v:oval id="Oval 42" o:spid="_x0000_s1030" style="position:absolute;left:3020;width:622;height: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" filled="f" strokecolor="#0070c0" strokeweight="1pt">
                        <v:stroke joinstyle="miter"/>
                      </v:oval>
                      <v:oval id="Oval 43" o:spid="_x0000_s1031" style="position:absolute;left:4054;width:623;height: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" filled="f" strokecolor="#0070c0" strokeweight="1pt">
                        <v:stroke joinstyle="miter"/>
                      </v:oval>
                      <v:oval id="Oval 44" o:spid="_x0000_s1032" style="position:absolute;left:5130;width:622;height: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" filled="f" strokecolor="#0070c0" strokeweight="1pt">
                        <v:stroke joinstyle="miter"/>
                      </v:oval>
                      <v:oval id="Oval 45" o:spid="_x0000_s1033" style="position:absolute;left:6206;width:622;height: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" filled="f" strokecolor="#0070c0" strokeweight="1pt">
                        <v:stroke joinstyle="miter"/>
                      </v:oval>
                      <v:oval id="Oval 46" o:spid="_x0000_s1034" style="position:absolute;left:7323;width:622;height: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" filled="f" strokecolor="#0070c0" strokeweight="1pt">
                        <v:stroke joinstyle="miter"/>
                      </v:oval>
                      <v:oval id="Oval 47" o:spid="_x0000_s1035" style="position:absolute;left:8399;width:622;height: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" filled="f" strokecolor="#0070c0" strokeweight="1pt">
                        <v:stroke joinstyle="miter"/>
                      </v:oval>
                      <v:oval id="Oval 48" o:spid="_x0000_s1036" style="position:absolute;left:9475;width:622;height: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" filled="f" strokecolor="#0070c0" strokeweight="1pt">
                        <v:stroke joinstyle="miter"/>
                      </v:oval>
                    </v:group>
                  </w:pict>
                </mc:Fallback>
              </mc:AlternateContent>
            </w:r>
            <w:r>
              <w:t>Written</w:t>
            </w:r>
            <w:r>
              <w:tab/>
              <w:t xml:space="preserve">: </w:t>
            </w:r>
          </w:p>
          <w:p w14:paraId="30B73179" w14:textId="28C7B5A5" w:rsidR="007E7B10" w:rsidRDefault="007E7B10" w:rsidP="00D50CCE"/>
          <w:p w14:paraId="7EF1B011" w14:textId="3CDEA129" w:rsidR="007E7B10" w:rsidRPr="007E7B10" w:rsidRDefault="007E7B10" w:rsidP="00D50CCE">
            <w:pPr>
              <w:rPr>
                <w:b/>
              </w:rPr>
            </w:pPr>
            <w:r w:rsidRPr="007E7B10">
              <w:rPr>
                <w:b/>
              </w:rPr>
              <w:t>English Language</w:t>
            </w:r>
          </w:p>
          <w:p w14:paraId="18FC7676" w14:textId="30655B01" w:rsidR="007E7B10" w:rsidRDefault="002C76AA" w:rsidP="00D50CCE">
            <w:r>
              <w:rPr>
                <w:noProof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315CAB56" wp14:editId="15C1ED5E">
                      <wp:simplePos x="0" y="0"/>
                      <wp:positionH relativeFrom="column">
                        <wp:posOffset>568043</wp:posOffset>
                      </wp:positionH>
                      <wp:positionV relativeFrom="paragraph">
                        <wp:posOffset>46990</wp:posOffset>
                      </wp:positionV>
                      <wp:extent cx="989183" cy="67985"/>
                      <wp:effectExtent l="0" t="0" r="20955" b="27305"/>
                      <wp:wrapNone/>
                      <wp:docPr id="49" name="Group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89183" cy="67985"/>
                                <a:chOff x="0" y="0"/>
                                <a:chExt cx="1009730" cy="94280"/>
                              </a:xfrm>
                              <a:solidFill>
                                <a:srgbClr val="0070C0"/>
                              </a:solidFill>
                            </wpg:grpSpPr>
                            <wps:wsp>
                              <wps:cNvPr id="50" name="Oval 50"/>
                              <wps:cNvSpPr/>
                              <wps:spPr>
                                <a:xfrm>
                                  <a:off x="0" y="4138"/>
                                  <a:ext cx="62525" cy="90142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Oval 51"/>
                              <wps:cNvSpPr/>
                              <wps:spPr>
                                <a:xfrm>
                                  <a:off x="99301" y="4138"/>
                                  <a:ext cx="62525" cy="90142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Oval 52"/>
                              <wps:cNvSpPr/>
                              <wps:spPr>
                                <a:xfrm>
                                  <a:off x="198602" y="4138"/>
                                  <a:ext cx="62525" cy="90142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Oval 53"/>
                              <wps:cNvSpPr/>
                              <wps:spPr>
                                <a:xfrm>
                                  <a:off x="302041" y="0"/>
                                  <a:ext cx="62230" cy="8953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Oval 54"/>
                              <wps:cNvSpPr/>
                              <wps:spPr>
                                <a:xfrm>
                                  <a:off x="405480" y="0"/>
                                  <a:ext cx="62230" cy="8953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Oval 55"/>
                              <wps:cNvSpPr/>
                              <wps:spPr>
                                <a:xfrm>
                                  <a:off x="513057" y="0"/>
                                  <a:ext cx="62230" cy="8953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Oval 56"/>
                              <wps:cNvSpPr/>
                              <wps:spPr>
                                <a:xfrm>
                                  <a:off x="620633" y="0"/>
                                  <a:ext cx="62230" cy="8953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Oval 57"/>
                              <wps:cNvSpPr/>
                              <wps:spPr>
                                <a:xfrm>
                                  <a:off x="732347" y="0"/>
                                  <a:ext cx="62230" cy="8953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Oval 58"/>
                              <wps:cNvSpPr/>
                              <wps:spPr>
                                <a:xfrm>
                                  <a:off x="839924" y="0"/>
                                  <a:ext cx="62230" cy="8953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Oval 59"/>
                              <wps:cNvSpPr/>
                              <wps:spPr>
                                <a:xfrm>
                                  <a:off x="947500" y="0"/>
                                  <a:ext cx="62230" cy="8953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CA361E" id="Group 49" o:spid="_x0000_s1026" style="position:absolute;margin-left:44.75pt;margin-top:3.7pt;width:77.9pt;height:5.35pt;z-index:251679744;mso-width-relative:margin;mso-height-relative:margin" coordsize="10097,94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">
                      <v:oval id="Oval 50" o:spid="_x0000_s1027" style="position:absolute;top:41;width:625;height:9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" filled="f" strokecolor="#0070c0" strokeweight="1pt">
                        <v:stroke joinstyle="miter"/>
                      </v:oval>
                      <v:oval id="Oval 51" o:spid="_x0000_s1028" style="position:absolute;left:993;top:41;width:625;height:9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" filled="f" strokecolor="#0070c0" strokeweight="1pt">
                        <v:stroke joinstyle="miter"/>
                      </v:oval>
                      <v:oval id="Oval 52" o:spid="_x0000_s1029" style="position:absolute;left:1986;top:41;width:625;height:9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" filled="f" strokecolor="#0070c0" strokeweight="1pt">
                        <v:stroke joinstyle="miter"/>
                      </v:oval>
                      <v:oval id="Oval 53" o:spid="_x0000_s1030" style="position:absolute;left:3020;width:622;height: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" filled="f" strokecolor="#0070c0" strokeweight="1pt">
                        <v:stroke joinstyle="miter"/>
                      </v:oval>
                      <v:oval id="Oval 54" o:spid="_x0000_s1031" style="position:absolute;left:4054;width:623;height: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" filled="f" strokecolor="#0070c0" strokeweight="1pt">
                        <v:stroke joinstyle="miter"/>
                      </v:oval>
                      <v:oval id="Oval 55" o:spid="_x0000_s1032" style="position:absolute;left:5130;width:622;height: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" filled="f" strokecolor="#0070c0" strokeweight="1pt">
                        <v:stroke joinstyle="miter"/>
                      </v:oval>
                      <v:oval id="Oval 56" o:spid="_x0000_s1033" style="position:absolute;left:6206;width:622;height: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" filled="f" strokecolor="#0070c0" strokeweight="1pt">
                        <v:stroke joinstyle="miter"/>
                      </v:oval>
                      <v:oval id="Oval 57" o:spid="_x0000_s1034" style="position:absolute;left:7323;width:622;height: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" fillcolor="#0070c0" strokecolor="#0070c0" strokeweight="1pt">
                        <v:stroke joinstyle="miter"/>
                      </v:oval>
                      <v:oval id="Oval 58" o:spid="_x0000_s1035" style="position:absolute;left:8399;width:622;height: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" filled="f" strokecolor="#0070c0" strokeweight="1pt">
                        <v:stroke joinstyle="miter"/>
                      </v:oval>
                      <v:oval id="Oval 59" o:spid="_x0000_s1036" style="position:absolute;left:9475;width:622;height: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" filled="f" strokecolor="#0070c0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7E7B10">
              <w:t>Read</w:t>
            </w:r>
            <w:r w:rsidR="007E7B10">
              <w:tab/>
              <w:t xml:space="preserve">: </w:t>
            </w:r>
          </w:p>
          <w:p w14:paraId="28595121" w14:textId="1DA37B96" w:rsidR="007E7B10" w:rsidRDefault="00816553" w:rsidP="00D50CCE">
            <w:r>
              <w:rPr>
                <w:noProof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 wp14:anchorId="2F0BDB3F" wp14:editId="6D3EF757">
                      <wp:simplePos x="0" y="0"/>
                      <wp:positionH relativeFrom="column">
                        <wp:posOffset>569495</wp:posOffset>
                      </wp:positionH>
                      <wp:positionV relativeFrom="paragraph">
                        <wp:posOffset>23191</wp:posOffset>
                      </wp:positionV>
                      <wp:extent cx="988695" cy="67945"/>
                      <wp:effectExtent l="0" t="0" r="20955" b="27305"/>
                      <wp:wrapNone/>
                      <wp:docPr id="934213930" name="Group 9342139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88695" cy="67945"/>
                                <a:chOff x="0" y="0"/>
                                <a:chExt cx="1009730" cy="94280"/>
                              </a:xfrm>
                              <a:solidFill>
                                <a:srgbClr val="0070C0"/>
                              </a:solidFill>
                            </wpg:grpSpPr>
                            <wps:wsp>
                              <wps:cNvPr id="1540453879" name="Oval 1540453879"/>
                              <wps:cNvSpPr/>
                              <wps:spPr>
                                <a:xfrm>
                                  <a:off x="0" y="4138"/>
                                  <a:ext cx="62525" cy="90142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3327263" name="Oval 993327263"/>
                              <wps:cNvSpPr/>
                              <wps:spPr>
                                <a:xfrm>
                                  <a:off x="99301" y="4138"/>
                                  <a:ext cx="62525" cy="90142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5667838" name="Oval 2035667838"/>
                              <wps:cNvSpPr/>
                              <wps:spPr>
                                <a:xfrm>
                                  <a:off x="198602" y="4138"/>
                                  <a:ext cx="62525" cy="90142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0624259" name="Oval 650624259"/>
                              <wps:cNvSpPr/>
                              <wps:spPr>
                                <a:xfrm>
                                  <a:off x="302041" y="0"/>
                                  <a:ext cx="62230" cy="8953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7747283" name="Oval 817747283"/>
                              <wps:cNvSpPr/>
                              <wps:spPr>
                                <a:xfrm>
                                  <a:off x="405480" y="0"/>
                                  <a:ext cx="62230" cy="8953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08289" name="Oval 1670708289"/>
                              <wps:cNvSpPr/>
                              <wps:spPr>
                                <a:xfrm>
                                  <a:off x="513057" y="0"/>
                                  <a:ext cx="62230" cy="8953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65566665" name="Oval 1765566665"/>
                              <wps:cNvSpPr/>
                              <wps:spPr>
                                <a:xfrm>
                                  <a:off x="620633" y="0"/>
                                  <a:ext cx="62230" cy="8953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3314133" name="Oval 1443314133"/>
                              <wps:cNvSpPr/>
                              <wps:spPr>
                                <a:xfrm>
                                  <a:off x="732347" y="0"/>
                                  <a:ext cx="62230" cy="8953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12443" name="Oval 8512443"/>
                              <wps:cNvSpPr/>
                              <wps:spPr>
                                <a:xfrm>
                                  <a:off x="839924" y="0"/>
                                  <a:ext cx="62230" cy="8953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7551531" name="Oval 907551531"/>
                              <wps:cNvSpPr/>
                              <wps:spPr>
                                <a:xfrm>
                                  <a:off x="947500" y="0"/>
                                  <a:ext cx="62230" cy="8953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637314" id="Group 934213930" o:spid="_x0000_s1026" style="position:absolute;margin-left:44.85pt;margin-top:1.85pt;width:77.85pt;height:5.35pt;z-index:251683840;mso-width-relative:margin;mso-height-relative:margin" coordsize="10097,94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">
                      <v:oval id="Oval 1540453879" o:spid="_x0000_s1027" style="position:absolute;top:41;width:625;height:9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" filled="f" strokecolor="#0070c0" strokeweight="1pt">
                        <v:stroke joinstyle="miter"/>
                      </v:oval>
                      <v:oval id="Oval 993327263" o:spid="_x0000_s1028" style="position:absolute;left:993;top:41;width:625;height:9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" filled="f" strokecolor="#0070c0" strokeweight="1pt">
                        <v:stroke joinstyle="miter"/>
                      </v:oval>
                      <v:oval id="Oval 2035667838" o:spid="_x0000_s1029" style="position:absolute;left:1986;top:41;width:625;height:9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" filled="f" strokecolor="#0070c0" strokeweight="1pt">
                        <v:stroke joinstyle="miter"/>
                      </v:oval>
                      <v:oval id="Oval 650624259" o:spid="_x0000_s1030" style="position:absolute;left:3020;width:622;height: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" filled="f" strokecolor="#0070c0" strokeweight="1pt">
                        <v:stroke joinstyle="miter"/>
                      </v:oval>
                      <v:oval id="Oval 817747283" o:spid="_x0000_s1031" style="position:absolute;left:4054;width:623;height: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" filled="f" strokecolor="#0070c0" strokeweight="1pt">
                        <v:stroke joinstyle="miter"/>
                      </v:oval>
                      <v:oval id="Oval 1670708289" o:spid="_x0000_s1032" style="position:absolute;left:5130;width:622;height: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" filled="f" strokecolor="#0070c0" strokeweight="1pt">
                        <v:stroke joinstyle="miter"/>
                      </v:oval>
                      <v:oval id="Oval 1765566665" o:spid="_x0000_s1033" style="position:absolute;left:6206;width:622;height: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" filled="f" strokecolor="#0070c0" strokeweight="1pt">
                        <v:stroke joinstyle="miter"/>
                      </v:oval>
                      <v:oval id="Oval 1443314133" o:spid="_x0000_s1034" style="position:absolute;left:7323;width:622;height: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" fillcolor="#0070c0" strokecolor="#0070c0" strokeweight="1pt">
                        <v:stroke joinstyle="miter"/>
                      </v:oval>
                      <v:oval id="Oval 8512443" o:spid="_x0000_s1035" style="position:absolute;left:8399;width:622;height: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" filled="f" strokecolor="#0070c0" strokeweight="1pt">
                        <v:stroke joinstyle="miter"/>
                      </v:oval>
                      <v:oval id="Oval 907551531" o:spid="_x0000_s1036" style="position:absolute;left:9475;width:622;height: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" filled="f" strokecolor="#0070c0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7E7B10">
              <w:t>Spoken</w:t>
            </w:r>
            <w:r w:rsidR="007E7B10">
              <w:tab/>
              <w:t xml:space="preserve">: </w:t>
            </w:r>
          </w:p>
          <w:p w14:paraId="2ECF0791" w14:textId="798A6B8A" w:rsidR="00816553" w:rsidRDefault="00816553" w:rsidP="00816553">
            <w:p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75FCCF73" wp14:editId="52173619">
                      <wp:simplePos x="0" y="0"/>
                      <wp:positionH relativeFrom="column">
                        <wp:posOffset>571722</wp:posOffset>
                      </wp:positionH>
                      <wp:positionV relativeFrom="paragraph">
                        <wp:posOffset>27573</wp:posOffset>
                      </wp:positionV>
                      <wp:extent cx="989183" cy="67985"/>
                      <wp:effectExtent l="0" t="0" r="20955" b="27305"/>
                      <wp:wrapNone/>
                      <wp:docPr id="27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89183" cy="67985"/>
                                <a:chOff x="0" y="0"/>
                                <a:chExt cx="1009730" cy="94280"/>
                              </a:xfrm>
                              <a:solidFill>
                                <a:srgbClr val="0070C0"/>
                              </a:solidFill>
                            </wpg:grpSpPr>
                            <wps:wsp>
                              <wps:cNvPr id="28" name="Oval 28"/>
                              <wps:cNvSpPr/>
                              <wps:spPr>
                                <a:xfrm>
                                  <a:off x="0" y="4138"/>
                                  <a:ext cx="62525" cy="90142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Oval 29"/>
                              <wps:cNvSpPr/>
                              <wps:spPr>
                                <a:xfrm>
                                  <a:off x="99301" y="4138"/>
                                  <a:ext cx="62525" cy="90142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Oval 30"/>
                              <wps:cNvSpPr/>
                              <wps:spPr>
                                <a:xfrm>
                                  <a:off x="198602" y="4138"/>
                                  <a:ext cx="62525" cy="90142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Oval 31"/>
                              <wps:cNvSpPr/>
                              <wps:spPr>
                                <a:xfrm>
                                  <a:off x="302041" y="0"/>
                                  <a:ext cx="62230" cy="8953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Oval 32"/>
                              <wps:cNvSpPr/>
                              <wps:spPr>
                                <a:xfrm>
                                  <a:off x="405480" y="0"/>
                                  <a:ext cx="62230" cy="8953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Oval 33"/>
                              <wps:cNvSpPr/>
                              <wps:spPr>
                                <a:xfrm>
                                  <a:off x="513057" y="0"/>
                                  <a:ext cx="62230" cy="8953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Oval 34"/>
                              <wps:cNvSpPr/>
                              <wps:spPr>
                                <a:xfrm>
                                  <a:off x="620633" y="0"/>
                                  <a:ext cx="62230" cy="8953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Oval 35"/>
                              <wps:cNvSpPr/>
                              <wps:spPr>
                                <a:xfrm>
                                  <a:off x="732347" y="0"/>
                                  <a:ext cx="62230" cy="8953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Oval 36"/>
                              <wps:cNvSpPr/>
                              <wps:spPr>
                                <a:xfrm>
                                  <a:off x="839924" y="0"/>
                                  <a:ext cx="62230" cy="8953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Oval 37"/>
                              <wps:cNvSpPr/>
                              <wps:spPr>
                                <a:xfrm>
                                  <a:off x="947500" y="0"/>
                                  <a:ext cx="62230" cy="8953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EC4EDA0" id="Group 27" o:spid="_x0000_s1026" style="position:absolute;margin-left:45pt;margin-top:2.15pt;width:77.9pt;height:5.35pt;z-index:251669504;mso-width-relative:margin;mso-height-relative:margin" coordsize="10097,94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">
                      <v:oval id="Oval 28" o:spid="_x0000_s1027" style="position:absolute;top:41;width:625;height:9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" filled="f" strokecolor="#0070c0" strokeweight="1pt">
                        <v:stroke joinstyle="miter"/>
                      </v:oval>
                      <v:oval id="Oval 29" o:spid="_x0000_s1028" style="position:absolute;left:993;top:41;width:625;height:9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" filled="f" strokecolor="#0070c0" strokeweight="1pt">
                        <v:stroke joinstyle="miter"/>
                      </v:oval>
                      <v:oval id="Oval 30" o:spid="_x0000_s1029" style="position:absolute;left:1986;top:41;width:625;height:9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" filled="f" strokecolor="#0070c0" strokeweight="1pt">
                        <v:stroke joinstyle="miter"/>
                      </v:oval>
                      <v:oval id="Oval 31" o:spid="_x0000_s1030" style="position:absolute;left:3020;width:622;height: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" filled="f" strokecolor="#0070c0" strokeweight="1pt">
                        <v:stroke joinstyle="miter"/>
                      </v:oval>
                      <v:oval id="Oval 32" o:spid="_x0000_s1031" style="position:absolute;left:4054;width:623;height: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" filled="f" strokecolor="#0070c0" strokeweight="1pt">
                        <v:stroke joinstyle="miter"/>
                      </v:oval>
                      <v:oval id="Oval 33" o:spid="_x0000_s1032" style="position:absolute;left:5130;width:622;height: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" filled="f" strokecolor="#0070c0" strokeweight="1pt">
                        <v:stroke joinstyle="miter"/>
                      </v:oval>
                      <v:oval id="Oval 34" o:spid="_x0000_s1033" style="position:absolute;left:6206;width:622;height: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" filled="f" strokecolor="#0070c0" strokeweight="1pt">
                        <v:stroke joinstyle="miter"/>
                      </v:oval>
                      <v:oval id="Oval 35" o:spid="_x0000_s1034" style="position:absolute;left:7323;width:622;height: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" filled="f" strokecolor="#0070c0" strokeweight="1pt">
                        <v:stroke joinstyle="miter"/>
                      </v:oval>
                      <v:oval id="Oval 36" o:spid="_x0000_s1035" style="position:absolute;left:8399;width:622;height: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" filled="f" strokecolor="#0070c0" strokeweight="1pt">
                        <v:stroke joinstyle="miter"/>
                      </v:oval>
                      <v:oval id="Oval 37" o:spid="_x0000_s1036" style="position:absolute;left:9475;width:622;height: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" filled="f" strokecolor="#0070c0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7E7B10">
              <w:t>Written</w:t>
            </w:r>
            <w:r w:rsidR="007E7B10">
              <w:tab/>
              <w:t>:</w:t>
            </w:r>
            <w:r w:rsidR="007E7B10">
              <w:rPr>
                <w:noProof/>
                <w:lang w:eastAsia="en-US"/>
              </w:rPr>
              <w:t xml:space="preserve"> </w:t>
            </w:r>
          </w:p>
          <w:p w14:paraId="68727E06" w14:textId="77777777" w:rsidR="00816553" w:rsidRPr="00816553" w:rsidRDefault="00816553" w:rsidP="00816553"/>
          <w:p w14:paraId="576216D2" w14:textId="6BE03871" w:rsidR="00816553" w:rsidRPr="007E7B10" w:rsidRDefault="00816553" w:rsidP="00816553">
            <w:pPr>
              <w:rPr>
                <w:b/>
              </w:rPr>
            </w:pPr>
            <w:r>
              <w:rPr>
                <w:b/>
              </w:rPr>
              <w:t>Chinese</w:t>
            </w:r>
            <w:r w:rsidRPr="007E7B10">
              <w:rPr>
                <w:b/>
              </w:rPr>
              <w:t xml:space="preserve"> Language</w:t>
            </w:r>
          </w:p>
          <w:p w14:paraId="69126BA0" w14:textId="72ADDDED" w:rsidR="00816553" w:rsidRDefault="00816553" w:rsidP="00816553">
            <w:r>
              <w:rPr>
                <w:noProof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 wp14:anchorId="03BC8EAB" wp14:editId="777DABFC">
                      <wp:simplePos x="0" y="0"/>
                      <wp:positionH relativeFrom="column">
                        <wp:posOffset>566326</wp:posOffset>
                      </wp:positionH>
                      <wp:positionV relativeFrom="paragraph">
                        <wp:posOffset>48830</wp:posOffset>
                      </wp:positionV>
                      <wp:extent cx="255813" cy="65001"/>
                      <wp:effectExtent l="0" t="0" r="11430" b="11430"/>
                      <wp:wrapNone/>
                      <wp:docPr id="1045732419" name="Group 10457324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5813" cy="65001"/>
                                <a:chOff x="0" y="4138"/>
                                <a:chExt cx="261127" cy="90142"/>
                              </a:xfrm>
                              <a:solidFill>
                                <a:srgbClr val="0070C0"/>
                              </a:solidFill>
                            </wpg:grpSpPr>
                            <wps:wsp>
                              <wps:cNvPr id="236227059" name="Oval 236227059"/>
                              <wps:cNvSpPr/>
                              <wps:spPr>
                                <a:xfrm>
                                  <a:off x="0" y="4138"/>
                                  <a:ext cx="62525" cy="90142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8453266" name="Oval 138453266"/>
                              <wps:cNvSpPr/>
                              <wps:spPr>
                                <a:xfrm>
                                  <a:off x="99301" y="4138"/>
                                  <a:ext cx="62525" cy="90142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8552298" name="Oval 938552298"/>
                              <wps:cNvSpPr/>
                              <wps:spPr>
                                <a:xfrm>
                                  <a:off x="198602" y="4138"/>
                                  <a:ext cx="62525" cy="90142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300778" id="Group 1045732419" o:spid="_x0000_s1026" style="position:absolute;margin-left:44.6pt;margin-top:3.85pt;width:20.15pt;height:5.1pt;z-index:251688960;mso-width-relative:margin;mso-height-relative:margin" coordorigin=",4138" coordsize="261127,9014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">
                      <v:oval id="Oval 236227059" o:spid="_x0000_s1027" style="position:absolute;top:4138;width:62525;height:901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" filled="f" strokecolor="#0070c0" strokeweight="1pt">
                        <v:stroke joinstyle="miter"/>
                      </v:oval>
                      <v:oval id="Oval 138453266" o:spid="_x0000_s1028" style="position:absolute;left:99301;top:4138;width:62525;height:901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" filled="f" strokecolor="#0070c0" strokeweight="1pt">
                        <v:stroke joinstyle="miter"/>
                      </v:oval>
                      <v:oval id="Oval 938552298" o:spid="_x0000_s1029" style="position:absolute;left:198602;top:4138;width:62525;height:901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" filled="f" strokecolor="#0070c0" strokeweight="1pt">
                        <v:stroke joinstyle="miter"/>
                      </v:oval>
                    </v:group>
                  </w:pict>
                </mc:Fallback>
              </mc:AlternateContent>
            </w:r>
            <w:r>
              <w:t>Read</w:t>
            </w:r>
            <w:r>
              <w:tab/>
              <w:t xml:space="preserve">: </w:t>
            </w:r>
          </w:p>
          <w:p w14:paraId="114BCF2F" w14:textId="1327C702" w:rsidR="00E70CB7" w:rsidRDefault="00E70CB7" w:rsidP="0081655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AA44CAC" wp14:editId="2030CCB5">
                      <wp:simplePos x="0" y="0"/>
                      <wp:positionH relativeFrom="column">
                        <wp:posOffset>1276717</wp:posOffset>
                      </wp:positionH>
                      <wp:positionV relativeFrom="paragraph">
                        <wp:posOffset>36660</wp:posOffset>
                      </wp:positionV>
                      <wp:extent cx="60745" cy="60882"/>
                      <wp:effectExtent l="0" t="0" r="15875" b="15875"/>
                      <wp:wrapNone/>
                      <wp:docPr id="1194065728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745" cy="6088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7CB9EE" id="Oval 1" o:spid="_x0000_s1026" style="position:absolute;margin-left:100.55pt;margin-top:2.9pt;width:4.8pt;height:4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" fillcolor="#0070c0" strokecolor="#0070c0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7A7F0D68" wp14:editId="2AA77553">
                      <wp:simplePos x="0" y="0"/>
                      <wp:positionH relativeFrom="column">
                        <wp:posOffset>568930</wp:posOffset>
                      </wp:positionH>
                      <wp:positionV relativeFrom="paragraph">
                        <wp:posOffset>34057</wp:posOffset>
                      </wp:positionV>
                      <wp:extent cx="668637" cy="67945"/>
                      <wp:effectExtent l="0" t="0" r="17780" b="8255"/>
                      <wp:wrapNone/>
                      <wp:docPr id="77740432" name="Group 777404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8637" cy="67945"/>
                                <a:chOff x="0" y="0"/>
                                <a:chExt cx="682863" cy="94280"/>
                              </a:xfrm>
                              <a:solidFill>
                                <a:srgbClr val="0070C0"/>
                              </a:solidFill>
                            </wpg:grpSpPr>
                            <wps:wsp>
                              <wps:cNvPr id="229041801" name="Oval 229041801"/>
                              <wps:cNvSpPr/>
                              <wps:spPr>
                                <a:xfrm>
                                  <a:off x="0" y="4138"/>
                                  <a:ext cx="62525" cy="90142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0373771" name="Oval 2040373771"/>
                              <wps:cNvSpPr/>
                              <wps:spPr>
                                <a:xfrm>
                                  <a:off x="99301" y="4138"/>
                                  <a:ext cx="62525" cy="90142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2432720" name="Oval 332432720"/>
                              <wps:cNvSpPr/>
                              <wps:spPr>
                                <a:xfrm>
                                  <a:off x="198602" y="4138"/>
                                  <a:ext cx="62525" cy="90142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207516" name="Oval 118207516"/>
                              <wps:cNvSpPr/>
                              <wps:spPr>
                                <a:xfrm>
                                  <a:off x="302041" y="0"/>
                                  <a:ext cx="62230" cy="8953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5336268" name="Oval 1475336268"/>
                              <wps:cNvSpPr/>
                              <wps:spPr>
                                <a:xfrm>
                                  <a:off x="405480" y="0"/>
                                  <a:ext cx="62230" cy="8953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7208899" name="Oval 1147208899"/>
                              <wps:cNvSpPr/>
                              <wps:spPr>
                                <a:xfrm>
                                  <a:off x="513057" y="0"/>
                                  <a:ext cx="62230" cy="8953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9753707" name="Oval 929753707"/>
                              <wps:cNvSpPr/>
                              <wps:spPr>
                                <a:xfrm>
                                  <a:off x="620633" y="0"/>
                                  <a:ext cx="62230" cy="8953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BDEC7A" id="Group 77740432" o:spid="_x0000_s1026" style="position:absolute;margin-left:44.8pt;margin-top:2.7pt;width:52.65pt;height:5.35pt;z-index:251692032;mso-width-relative:margin;mso-height-relative:margin" coordsize="6828,94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">
                      <v:oval id="Oval 229041801" o:spid="_x0000_s1027" style="position:absolute;top:41;width:625;height:9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" filled="f" strokecolor="#0070c0" strokeweight="1pt">
                        <v:stroke joinstyle="miter"/>
                      </v:oval>
                      <v:oval id="Oval 2040373771" o:spid="_x0000_s1028" style="position:absolute;left:993;top:41;width:625;height:9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" filled="f" strokecolor="#0070c0" strokeweight="1pt">
                        <v:stroke joinstyle="miter"/>
                      </v:oval>
                      <v:oval id="Oval 332432720" o:spid="_x0000_s1029" style="position:absolute;left:1986;top:41;width:625;height:9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" filled="f" strokecolor="#0070c0" strokeweight="1pt">
                        <v:stroke joinstyle="miter"/>
                      </v:oval>
                      <v:oval id="Oval 118207516" o:spid="_x0000_s1030" style="position:absolute;left:3020;width:622;height: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" filled="f" strokecolor="#0070c0" strokeweight="1pt">
                        <v:stroke joinstyle="miter"/>
                      </v:oval>
                      <v:oval id="Oval 1475336268" o:spid="_x0000_s1031" style="position:absolute;left:4054;width:623;height: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" filled="f" strokecolor="#0070c0" strokeweight="1pt">
                        <v:stroke joinstyle="miter"/>
                      </v:oval>
                      <v:oval id="Oval 1147208899" o:spid="_x0000_s1032" style="position:absolute;left:5130;width:622;height: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" filled="f" strokecolor="#0070c0" strokeweight="1pt">
                        <v:stroke joinstyle="miter"/>
                      </v:oval>
                      <v:oval id="Oval 929753707" o:spid="_x0000_s1033" style="position:absolute;left:6206;width:622;height: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" fillcolor="#0070c0" strokecolor="#0070c0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816553">
              <w:t>Spoken</w:t>
            </w:r>
            <w:r w:rsidR="00816553">
              <w:tab/>
              <w:t xml:space="preserve">: </w:t>
            </w:r>
          </w:p>
          <w:p w14:paraId="5AAF313B" w14:textId="0E007D9B" w:rsidR="00194867" w:rsidRDefault="00816553" w:rsidP="00816553">
            <w:p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08A80425" wp14:editId="5B9FE8FA">
                      <wp:simplePos x="0" y="0"/>
                      <wp:positionH relativeFrom="column">
                        <wp:posOffset>569969</wp:posOffset>
                      </wp:positionH>
                      <wp:positionV relativeFrom="paragraph">
                        <wp:posOffset>30459</wp:posOffset>
                      </wp:positionV>
                      <wp:extent cx="255813" cy="65001"/>
                      <wp:effectExtent l="0" t="0" r="11430" b="11430"/>
                      <wp:wrapNone/>
                      <wp:docPr id="1385067322" name="Group 13850673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5813" cy="65001"/>
                                <a:chOff x="0" y="4138"/>
                                <a:chExt cx="261127" cy="90142"/>
                              </a:xfrm>
                              <a:solidFill>
                                <a:srgbClr val="0070C0"/>
                              </a:solidFill>
                            </wpg:grpSpPr>
                            <wps:wsp>
                              <wps:cNvPr id="1683151026" name="Oval 1683151026"/>
                              <wps:cNvSpPr/>
                              <wps:spPr>
                                <a:xfrm>
                                  <a:off x="0" y="4138"/>
                                  <a:ext cx="62525" cy="90142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6248547" name="Oval 306248547"/>
                              <wps:cNvSpPr/>
                              <wps:spPr>
                                <a:xfrm>
                                  <a:off x="99301" y="4138"/>
                                  <a:ext cx="62525" cy="90142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0554688" name="Oval 1160554688"/>
                              <wps:cNvSpPr/>
                              <wps:spPr>
                                <a:xfrm>
                                  <a:off x="198602" y="4138"/>
                                  <a:ext cx="62525" cy="90142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EEAC8B" id="Group 1385067322" o:spid="_x0000_s1026" style="position:absolute;margin-left:44.9pt;margin-top:2.4pt;width:20.15pt;height:5.1pt;z-index:251687936;mso-width-relative:margin;mso-height-relative:margin" coordorigin=",4138" coordsize="261127,9014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">
                      <v:oval id="Oval 1683151026" o:spid="_x0000_s1027" style="position:absolute;top:4138;width:62525;height:901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" filled="f" strokecolor="#0070c0" strokeweight="1pt">
                        <v:stroke joinstyle="miter"/>
                      </v:oval>
                      <v:oval id="Oval 306248547" o:spid="_x0000_s1028" style="position:absolute;left:99301;top:4138;width:62525;height:901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" filled="f" strokecolor="#0070c0" strokeweight="1pt">
                        <v:stroke joinstyle="miter"/>
                      </v:oval>
                      <v:oval id="Oval 1160554688" o:spid="_x0000_s1029" style="position:absolute;left:198602;top:4138;width:62525;height:901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" filled="f" strokecolor="#0070c0" strokeweight="1pt">
                        <v:stroke joinstyle="miter"/>
                      </v:oval>
                    </v:group>
                  </w:pict>
                </mc:Fallback>
              </mc:AlternateContent>
            </w:r>
            <w:r>
              <w:t>Written</w:t>
            </w:r>
            <w:r>
              <w:tab/>
              <w:t>:</w:t>
            </w:r>
            <w:r>
              <w:rPr>
                <w:noProof/>
                <w:lang w:eastAsia="en-US"/>
              </w:rPr>
              <w:t xml:space="preserve"> </w:t>
            </w:r>
          </w:p>
          <w:p w14:paraId="1FADB17A" w14:textId="6F79CD8A" w:rsidR="00DA5811" w:rsidRPr="00641DE2" w:rsidRDefault="00DA5811" w:rsidP="00DA5811">
            <w:pPr>
              <w:pStyle w:val="Heading3"/>
              <w:rPr>
                <w:color w:val="0070C0"/>
              </w:rPr>
            </w:pPr>
            <w:r>
              <w:rPr>
                <w:color w:val="0070C0"/>
              </w:rPr>
              <w:t>INTEREST AND HOBBY</w:t>
            </w:r>
          </w:p>
          <w:p w14:paraId="160DF15E" w14:textId="6648C8D3" w:rsidR="001D4D30" w:rsidRDefault="001D4D30" w:rsidP="00DA5811">
            <w:pPr>
              <w:pStyle w:val="Heading3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</w:pPr>
            <w:r w:rsidRPr="001D4D30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 xml:space="preserve">Passionate about exploring the world through books and movies. I have a strong interest in computer hardware and 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 xml:space="preserve">software </w:t>
            </w:r>
            <w:r w:rsidRPr="001D4D30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>development, and I’m always eager to learn something new. I thrive on simplifying complex concepts, making it easier for others to understand and apply them.</w:t>
            </w:r>
          </w:p>
          <w:p w14:paraId="3087B184" w14:textId="12565BD7" w:rsidR="00DA5811" w:rsidRPr="00641DE2" w:rsidRDefault="00D97A8F" w:rsidP="00DA5811">
            <w:pPr>
              <w:pStyle w:val="Heading3"/>
              <w:rPr>
                <w:color w:val="0070C0"/>
              </w:rPr>
            </w:pPr>
            <w:r>
              <w:rPr>
                <w:color w:val="0070C0"/>
              </w:rPr>
              <w:t>DIploma</w:t>
            </w:r>
            <w:r w:rsidR="00DA5811">
              <w:rPr>
                <w:color w:val="0070C0"/>
              </w:rPr>
              <w:t xml:space="preserve"> FINAL YEAR PROJECT</w:t>
            </w:r>
          </w:p>
          <w:p w14:paraId="74578E7B" w14:textId="77777777" w:rsidR="00DA5811" w:rsidRDefault="00DA5811" w:rsidP="00DA5811"/>
          <w:p w14:paraId="5E01EA23" w14:textId="21F3A41E" w:rsidR="00DA5811" w:rsidRPr="00DA5811" w:rsidRDefault="00DA5811" w:rsidP="00DA5811">
            <w:pPr>
              <w:rPr>
                <w:b/>
              </w:rPr>
            </w:pPr>
            <w:r w:rsidRPr="00DA5811">
              <w:rPr>
                <w:b/>
              </w:rPr>
              <w:t xml:space="preserve">Title: </w:t>
            </w:r>
          </w:p>
          <w:p w14:paraId="0A80184F" w14:textId="27B98AA3" w:rsidR="00DA5811" w:rsidRDefault="00D97A8F" w:rsidP="00DA5811">
            <w:r>
              <w:t>Infinity Printing &amp; Stationery Service System</w:t>
            </w:r>
          </w:p>
          <w:p w14:paraId="6F314F23" w14:textId="77777777" w:rsidR="00DA5811" w:rsidRDefault="00DA5811" w:rsidP="00DA5811"/>
          <w:p w14:paraId="51B5D3A5" w14:textId="77777777" w:rsidR="00DA5811" w:rsidRDefault="00DA5811" w:rsidP="00DA5811">
            <w:pPr>
              <w:rPr>
                <w:b/>
              </w:rPr>
            </w:pPr>
            <w:r>
              <w:rPr>
                <w:b/>
              </w:rPr>
              <w:t xml:space="preserve">Project </w:t>
            </w:r>
            <w:proofErr w:type="gramStart"/>
            <w:r>
              <w:rPr>
                <w:b/>
              </w:rPr>
              <w:t>Area :</w:t>
            </w:r>
            <w:proofErr w:type="gramEnd"/>
          </w:p>
          <w:p w14:paraId="525C65E7" w14:textId="650D58BA" w:rsidR="00DA5811" w:rsidRDefault="00DA5811" w:rsidP="00DA5811">
            <w:r>
              <w:t xml:space="preserve">Network - </w:t>
            </w:r>
            <w:r w:rsidR="00D97A8F">
              <w:t>Website</w:t>
            </w:r>
            <w:r w:rsidRPr="006858FB">
              <w:t xml:space="preserve">. </w:t>
            </w:r>
          </w:p>
          <w:p w14:paraId="6E43BA78" w14:textId="39C3BD6D" w:rsidR="007C14C7" w:rsidRPr="007C14C7" w:rsidRDefault="00487858" w:rsidP="007C14C7">
            <w:pPr>
              <w:pStyle w:val="Heading3"/>
              <w:rPr>
                <w:color w:val="0070C0"/>
              </w:rPr>
            </w:pPr>
            <w:r>
              <w:rPr>
                <w:color w:val="0070C0"/>
              </w:rPr>
              <w:t>Reference</w:t>
            </w:r>
          </w:p>
          <w:p w14:paraId="45731206" w14:textId="7217230C" w:rsidR="00A2183A" w:rsidRPr="00A2183A" w:rsidRDefault="001D4D30" w:rsidP="00A2183A">
            <w:pPr>
              <w:rPr>
                <w:b/>
              </w:rPr>
            </w:pPr>
            <w:bookmarkStart w:id="0" w:name="OLE_LINK1"/>
            <w:bookmarkStart w:id="1" w:name="OLE_LINK2"/>
            <w:r>
              <w:rPr>
                <w:b/>
              </w:rPr>
              <w:t xml:space="preserve">Miss </w:t>
            </w:r>
            <w:proofErr w:type="spellStart"/>
            <w:r>
              <w:rPr>
                <w:b/>
              </w:rPr>
              <w:t>Sumayyah</w:t>
            </w:r>
            <w:proofErr w:type="spellEnd"/>
            <w:r w:rsidR="00176047">
              <w:rPr>
                <w:b/>
              </w:rPr>
              <w:t xml:space="preserve"> binti Ahmad</w:t>
            </w:r>
          </w:p>
          <w:p w14:paraId="6A87551B" w14:textId="77777777" w:rsidR="00A2183A" w:rsidRPr="00A2183A" w:rsidRDefault="00A2183A" w:rsidP="00A2183A">
            <w:r w:rsidRPr="00A2183A">
              <w:t>Lecturer / Academic Advisor</w:t>
            </w:r>
          </w:p>
          <w:p w14:paraId="64D8E059" w14:textId="47CD283D" w:rsidR="00A2183A" w:rsidRPr="00A2183A" w:rsidRDefault="00A2183A" w:rsidP="00A2183A">
            <w:proofErr w:type="spellStart"/>
            <w:r w:rsidRPr="00A2183A">
              <w:t>Programme</w:t>
            </w:r>
            <w:proofErr w:type="spellEnd"/>
            <w:r w:rsidRPr="00A2183A">
              <w:t xml:space="preserve"> for </w:t>
            </w:r>
            <w:r w:rsidR="001D4D30">
              <w:t>Diploma</w:t>
            </w:r>
            <w:r w:rsidRPr="00A2183A">
              <w:t xml:space="preserve"> Studies</w:t>
            </w:r>
          </w:p>
          <w:p w14:paraId="6F23939D" w14:textId="0B01F3AE" w:rsidR="00A2183A" w:rsidRPr="00A2183A" w:rsidRDefault="00A2183A" w:rsidP="00A2183A">
            <w:r w:rsidRPr="00A2183A">
              <w:t xml:space="preserve">Faculty of </w:t>
            </w:r>
            <w:r w:rsidR="001D4D30">
              <w:t>Engineering</w:t>
            </w:r>
            <w:r w:rsidRPr="00A2183A">
              <w:t>,</w:t>
            </w:r>
          </w:p>
          <w:p w14:paraId="42E2F3B5" w14:textId="77777777" w:rsidR="00A2183A" w:rsidRPr="00A2183A" w:rsidRDefault="00A2183A" w:rsidP="00A2183A">
            <w:proofErr w:type="spellStart"/>
            <w:r w:rsidRPr="00A2183A">
              <w:t>Universiti</w:t>
            </w:r>
            <w:proofErr w:type="spellEnd"/>
            <w:r w:rsidRPr="00A2183A">
              <w:t xml:space="preserve"> </w:t>
            </w:r>
            <w:proofErr w:type="spellStart"/>
            <w:r w:rsidRPr="00A2183A">
              <w:t>Teknologi</w:t>
            </w:r>
            <w:proofErr w:type="spellEnd"/>
            <w:r w:rsidRPr="00A2183A">
              <w:t xml:space="preserve"> Malaysia,</w:t>
            </w:r>
          </w:p>
          <w:p w14:paraId="17AC4265" w14:textId="1C5C530C" w:rsidR="00A2183A" w:rsidRPr="00A2183A" w:rsidRDefault="00A2183A" w:rsidP="00A2183A">
            <w:r w:rsidRPr="00A2183A">
              <w:t xml:space="preserve">UTM </w:t>
            </w:r>
            <w:r w:rsidR="00176047">
              <w:t>Kuala Lumpur</w:t>
            </w:r>
            <w:r w:rsidRPr="00A2183A">
              <w:t>,</w:t>
            </w:r>
          </w:p>
          <w:p w14:paraId="467BD5C9" w14:textId="234122F3" w:rsidR="00A2183A" w:rsidRPr="00A2183A" w:rsidRDefault="00176047" w:rsidP="00A2183A">
            <w:r>
              <w:t>54100</w:t>
            </w:r>
            <w:r w:rsidR="00A2183A" w:rsidRPr="00A2183A">
              <w:t xml:space="preserve"> </w:t>
            </w:r>
            <w:r>
              <w:t>Kuala Lumpur</w:t>
            </w:r>
            <w:r w:rsidR="00A2183A" w:rsidRPr="00A2183A">
              <w:t>.</w:t>
            </w:r>
          </w:p>
          <w:bookmarkEnd w:id="0"/>
          <w:bookmarkEnd w:id="1"/>
          <w:p w14:paraId="17C56999" w14:textId="77777777" w:rsidR="00A2183A" w:rsidRPr="00A2183A" w:rsidRDefault="00A2183A" w:rsidP="00A2183A"/>
          <w:p w14:paraId="0B70C370" w14:textId="61286D23" w:rsidR="00A2183A" w:rsidRPr="00A2183A" w:rsidRDefault="00A2183A" w:rsidP="00A2183A">
            <w:r w:rsidRPr="00A2183A">
              <w:t xml:space="preserve">Contact </w:t>
            </w:r>
            <w:proofErr w:type="gramStart"/>
            <w:r w:rsidRPr="00A2183A">
              <w:t>No :</w:t>
            </w:r>
            <w:proofErr w:type="gramEnd"/>
            <w:r w:rsidRPr="00A2183A">
              <w:t xml:space="preserve"> +6019 </w:t>
            </w:r>
            <w:r w:rsidR="00176047">
              <w:t>–</w:t>
            </w:r>
            <w:r w:rsidRPr="00A2183A">
              <w:t xml:space="preserve"> </w:t>
            </w:r>
            <w:r w:rsidR="00176047">
              <w:t>924 0374</w:t>
            </w:r>
          </w:p>
          <w:p w14:paraId="0662F69B" w14:textId="77777777" w:rsidR="009D6986" w:rsidRDefault="009D6986" w:rsidP="00487858">
            <w:pPr>
              <w:rPr>
                <w:b/>
              </w:rPr>
            </w:pPr>
          </w:p>
          <w:p w14:paraId="05A73C55" w14:textId="202CDA43" w:rsidR="00487858" w:rsidRPr="00160DAA" w:rsidRDefault="00487858" w:rsidP="00ED164B"/>
          <w:p w14:paraId="7BC229EB" w14:textId="77777777" w:rsidR="00487858" w:rsidRDefault="00487858" w:rsidP="00CE2DB0"/>
          <w:p w14:paraId="559811AE" w14:textId="77777777" w:rsidR="00225B87" w:rsidRDefault="00225B87" w:rsidP="00225B87">
            <w:pPr>
              <w:rPr>
                <w:b/>
              </w:rPr>
            </w:pPr>
          </w:p>
          <w:p w14:paraId="66D79BF4" w14:textId="77777777" w:rsidR="00225B87" w:rsidRDefault="00225B87" w:rsidP="00225B87">
            <w:pPr>
              <w:rPr>
                <w:b/>
              </w:rPr>
            </w:pPr>
          </w:p>
          <w:p w14:paraId="67046D22" w14:textId="77777777" w:rsidR="00225B87" w:rsidRDefault="00225B87" w:rsidP="00225B87">
            <w:pPr>
              <w:rPr>
                <w:b/>
              </w:rPr>
            </w:pPr>
          </w:p>
          <w:p w14:paraId="4F922228" w14:textId="0CA4A056" w:rsidR="00225B87" w:rsidRPr="00A2183A" w:rsidRDefault="00225B87" w:rsidP="00225B87">
            <w:pPr>
              <w:rPr>
                <w:b/>
              </w:rPr>
            </w:pPr>
            <w:r>
              <w:rPr>
                <w:b/>
              </w:rPr>
              <w:t xml:space="preserve">Miss Nor </w:t>
            </w:r>
            <w:proofErr w:type="spellStart"/>
            <w:r>
              <w:rPr>
                <w:b/>
              </w:rPr>
              <w:t>Syafiqah</w:t>
            </w:r>
            <w:proofErr w:type="spellEnd"/>
            <w:r>
              <w:rPr>
                <w:b/>
              </w:rPr>
              <w:t xml:space="preserve"> binti Rosli</w:t>
            </w:r>
          </w:p>
          <w:p w14:paraId="34353A8A" w14:textId="171C6264" w:rsidR="00225B87" w:rsidRPr="00A2183A" w:rsidRDefault="00225B87" w:rsidP="00225B87">
            <w:r w:rsidRPr="00A2183A">
              <w:t xml:space="preserve">Lecturer </w:t>
            </w:r>
          </w:p>
          <w:p w14:paraId="79138A15" w14:textId="77777777" w:rsidR="00225B87" w:rsidRPr="00A2183A" w:rsidRDefault="00225B87" w:rsidP="00225B87">
            <w:proofErr w:type="spellStart"/>
            <w:r w:rsidRPr="00A2183A">
              <w:t>Programme</w:t>
            </w:r>
            <w:proofErr w:type="spellEnd"/>
            <w:r w:rsidRPr="00A2183A">
              <w:t xml:space="preserve"> for </w:t>
            </w:r>
            <w:r>
              <w:t>Diploma</w:t>
            </w:r>
            <w:r w:rsidRPr="00A2183A">
              <w:t xml:space="preserve"> Studies</w:t>
            </w:r>
          </w:p>
          <w:p w14:paraId="7DA5528B" w14:textId="0CE868FB" w:rsidR="00225B87" w:rsidRPr="00A2183A" w:rsidRDefault="00225B87" w:rsidP="00225B87">
            <w:r w:rsidRPr="00A2183A">
              <w:t xml:space="preserve">Faculty of </w:t>
            </w:r>
            <w:r>
              <w:t>Computer Science</w:t>
            </w:r>
            <w:r w:rsidRPr="00A2183A">
              <w:t>,</w:t>
            </w:r>
          </w:p>
          <w:p w14:paraId="4A5C958F" w14:textId="77777777" w:rsidR="00225B87" w:rsidRPr="00A2183A" w:rsidRDefault="00225B87" w:rsidP="00225B87">
            <w:proofErr w:type="spellStart"/>
            <w:r w:rsidRPr="00A2183A">
              <w:t>Universiti</w:t>
            </w:r>
            <w:proofErr w:type="spellEnd"/>
            <w:r w:rsidRPr="00A2183A">
              <w:t xml:space="preserve"> </w:t>
            </w:r>
            <w:proofErr w:type="spellStart"/>
            <w:r w:rsidRPr="00A2183A">
              <w:t>Teknologi</w:t>
            </w:r>
            <w:proofErr w:type="spellEnd"/>
            <w:r w:rsidRPr="00A2183A">
              <w:t xml:space="preserve"> Malaysia,</w:t>
            </w:r>
          </w:p>
          <w:p w14:paraId="5CE25A8D" w14:textId="77777777" w:rsidR="00225B87" w:rsidRPr="00A2183A" w:rsidRDefault="00225B87" w:rsidP="00225B87">
            <w:r w:rsidRPr="00A2183A">
              <w:t xml:space="preserve">UTM </w:t>
            </w:r>
            <w:r>
              <w:t>Kuala Lumpur</w:t>
            </w:r>
            <w:r w:rsidRPr="00A2183A">
              <w:t>,</w:t>
            </w:r>
          </w:p>
          <w:p w14:paraId="72B8B7A0" w14:textId="77777777" w:rsidR="00225B87" w:rsidRPr="00A2183A" w:rsidRDefault="00225B87" w:rsidP="00225B87">
            <w:r>
              <w:t>54100</w:t>
            </w:r>
            <w:r w:rsidRPr="00A2183A">
              <w:t xml:space="preserve"> </w:t>
            </w:r>
            <w:r>
              <w:t>Kuala Lumpur</w:t>
            </w:r>
            <w:r w:rsidRPr="00A2183A">
              <w:t>.</w:t>
            </w:r>
          </w:p>
          <w:p w14:paraId="33695E40" w14:textId="77777777" w:rsidR="00225B87" w:rsidRPr="00A2183A" w:rsidRDefault="00225B87" w:rsidP="00225B87"/>
          <w:p w14:paraId="6C519118" w14:textId="1F2C065D" w:rsidR="00225B87" w:rsidRDefault="00225B87" w:rsidP="00225B87">
            <w:r w:rsidRPr="00A2183A">
              <w:t xml:space="preserve">Contact </w:t>
            </w:r>
            <w:proofErr w:type="gramStart"/>
            <w:r w:rsidRPr="00A2183A">
              <w:t>No :</w:t>
            </w:r>
            <w:proofErr w:type="gramEnd"/>
            <w:r w:rsidRPr="00A2183A">
              <w:t xml:space="preserve"> +60</w:t>
            </w:r>
            <w:r>
              <w:t>17-5947824</w:t>
            </w:r>
          </w:p>
          <w:p w14:paraId="5F394360" w14:textId="4CB93BBE" w:rsidR="00225B87" w:rsidRPr="00A2183A" w:rsidRDefault="00225B87" w:rsidP="00225B87">
            <w:r>
              <w:t>Email: norsyafiqah@utmspace.edu.my</w:t>
            </w:r>
          </w:p>
          <w:p w14:paraId="16E44E07" w14:textId="77777777" w:rsidR="00225B87" w:rsidRPr="00160DAA" w:rsidRDefault="00225B87" w:rsidP="00CE2DB0"/>
          <w:p w14:paraId="62CF208B" w14:textId="77777777" w:rsidR="00160DAA" w:rsidRPr="00160DAA" w:rsidRDefault="00160DAA" w:rsidP="00160DAA"/>
        </w:tc>
        <w:tc>
          <w:tcPr>
            <w:tcW w:w="270" w:type="dxa"/>
          </w:tcPr>
          <w:p w14:paraId="3F205E38" w14:textId="77777777" w:rsidR="001B2ABD" w:rsidRDefault="001B2ABD" w:rsidP="00C422A2">
            <w:pPr>
              <w:tabs>
                <w:tab w:val="left" w:pos="990"/>
              </w:tabs>
            </w:pPr>
          </w:p>
        </w:tc>
        <w:tc>
          <w:tcPr>
            <w:tcW w:w="6750" w:type="dxa"/>
          </w:tcPr>
          <w:sdt>
            <w:sdtPr>
              <w:id w:val="1049110328"/>
              <w:placeholder>
                <w:docPart w:val="A2C501415CD940D79F4DEE8F3C38C051"/>
              </w:placeholder>
              <w:temporary/>
              <w:showingPlcHdr/>
              <w15:appearance w15:val="hidden"/>
            </w:sdtPr>
            <w:sdtContent>
              <w:p w14:paraId="57CB6F7F" w14:textId="77777777" w:rsidR="001B2ABD" w:rsidRDefault="00E25A26" w:rsidP="00C422A2">
                <w:pPr>
                  <w:pStyle w:val="Heading2"/>
                </w:pPr>
                <w:r w:rsidRPr="00D030A1">
                  <w:rPr>
                    <w:color w:val="0070C0"/>
                  </w:rPr>
                  <w:t>EDUCATION</w:t>
                </w:r>
              </w:p>
            </w:sdtContent>
          </w:sdt>
          <w:p w14:paraId="3D7DAF64" w14:textId="77777777" w:rsidR="00881987" w:rsidRDefault="00DF1181" w:rsidP="00C422A2">
            <w:pPr>
              <w:pStyle w:val="Date"/>
            </w:pPr>
            <w:r>
              <w:rPr>
                <w:b/>
              </w:rPr>
              <w:t>UNIVERSITI TEKNOLOGI MALAYSIA</w:t>
            </w:r>
            <w:r w:rsidR="00881987" w:rsidRPr="00881987">
              <w:rPr>
                <w:b/>
              </w:rPr>
              <w:t xml:space="preserve">, </w:t>
            </w:r>
            <w:r>
              <w:rPr>
                <w:b/>
              </w:rPr>
              <w:t xml:space="preserve">JALAN SEMARAK, </w:t>
            </w:r>
            <w:r w:rsidR="00881987" w:rsidRPr="00881987">
              <w:rPr>
                <w:b/>
              </w:rPr>
              <w:t>K</w:t>
            </w:r>
            <w:r>
              <w:rPr>
                <w:b/>
              </w:rPr>
              <w:t>UALA LUMPUR</w:t>
            </w:r>
          </w:p>
          <w:p w14:paraId="19BE5829" w14:textId="66E173CE" w:rsidR="00036450" w:rsidRPr="00B359E4" w:rsidRDefault="00194867" w:rsidP="00C422A2">
            <w:pPr>
              <w:pStyle w:val="Date"/>
            </w:pPr>
            <w:r>
              <w:t>August</w:t>
            </w:r>
            <w:r w:rsidR="00DF1181">
              <w:t xml:space="preserve"> 20</w:t>
            </w:r>
            <w:r>
              <w:t>22</w:t>
            </w:r>
            <w:r w:rsidR="00036450" w:rsidRPr="00B359E4">
              <w:t xml:space="preserve"> </w:t>
            </w:r>
            <w:r w:rsidR="00DF1181">
              <w:t>-</w:t>
            </w:r>
            <w:r w:rsidR="00036450" w:rsidRPr="00B359E4">
              <w:t xml:space="preserve"> </w:t>
            </w:r>
            <w:r>
              <w:t>Present</w:t>
            </w:r>
          </w:p>
          <w:p w14:paraId="3648E5A7" w14:textId="472538B1" w:rsidR="00DF1181" w:rsidRDefault="00881987" w:rsidP="00C422A2">
            <w:r>
              <w:t>Diploma in Computer Science (</w:t>
            </w:r>
            <w:r w:rsidR="00194867">
              <w:t>Information Technology</w:t>
            </w:r>
            <w:r w:rsidR="00DF1181">
              <w:t>)</w:t>
            </w:r>
          </w:p>
          <w:p w14:paraId="259EF975" w14:textId="075C68E5" w:rsidR="00036450" w:rsidRDefault="00881987" w:rsidP="00C422A2">
            <w:r>
              <w:t xml:space="preserve">CGPA </w:t>
            </w:r>
            <w:r w:rsidR="00DF1181">
              <w:t>-</w:t>
            </w:r>
            <w:r>
              <w:t xml:space="preserve"> 3.</w:t>
            </w:r>
            <w:r w:rsidR="00194867">
              <w:t>97</w:t>
            </w:r>
          </w:p>
          <w:p w14:paraId="5ED4C369" w14:textId="77777777" w:rsidR="00881987" w:rsidRDefault="00881987" w:rsidP="00C422A2"/>
          <w:p w14:paraId="3B6B920D" w14:textId="77A573B3" w:rsidR="00881987" w:rsidRDefault="00881987" w:rsidP="00C422A2">
            <w:pPr>
              <w:rPr>
                <w:b/>
              </w:rPr>
            </w:pPr>
            <w:r w:rsidRPr="00881987">
              <w:rPr>
                <w:b/>
              </w:rPr>
              <w:t xml:space="preserve">SEK. MEN. KEB. </w:t>
            </w:r>
            <w:r w:rsidR="00194867">
              <w:rPr>
                <w:b/>
              </w:rPr>
              <w:t>SERI SERDANG</w:t>
            </w:r>
            <w:r w:rsidRPr="00881987">
              <w:rPr>
                <w:b/>
              </w:rPr>
              <w:t xml:space="preserve">, </w:t>
            </w:r>
            <w:r w:rsidR="00194867">
              <w:rPr>
                <w:b/>
              </w:rPr>
              <w:t>SERI KEMBANGAN</w:t>
            </w:r>
            <w:r w:rsidRPr="00881987">
              <w:rPr>
                <w:b/>
              </w:rPr>
              <w:t>, SELANGOR</w:t>
            </w:r>
          </w:p>
          <w:p w14:paraId="068D0B60" w14:textId="197B5090" w:rsidR="007A026B" w:rsidRPr="007A026B" w:rsidRDefault="007A026B" w:rsidP="00C422A2">
            <w:pPr>
              <w:rPr>
                <w:bCs/>
              </w:rPr>
            </w:pPr>
            <w:r>
              <w:rPr>
                <w:bCs/>
              </w:rPr>
              <w:t>April 2022</w:t>
            </w:r>
          </w:p>
          <w:p w14:paraId="28CEDA62" w14:textId="728F98C4" w:rsidR="00DF1181" w:rsidRDefault="000D4C9E" w:rsidP="00DF1181">
            <w:proofErr w:type="spellStart"/>
            <w:r>
              <w:t>Sijil</w:t>
            </w:r>
            <w:proofErr w:type="spellEnd"/>
            <w:r>
              <w:t xml:space="preserve"> Pendidikan Malaysia</w:t>
            </w:r>
            <w:r w:rsidR="0019799D">
              <w:t xml:space="preserve"> (SPM)</w:t>
            </w:r>
            <w:r>
              <w:t xml:space="preserve"> - </w:t>
            </w:r>
            <w:r w:rsidR="007A026B">
              <w:t>Technical</w:t>
            </w:r>
            <w:r w:rsidR="00DF1181">
              <w:t xml:space="preserve"> Science Stream.</w:t>
            </w:r>
          </w:p>
          <w:p w14:paraId="229CBD64" w14:textId="41446362" w:rsidR="000D4C9E" w:rsidRDefault="007A026B" w:rsidP="00DF1181">
            <w:r>
              <w:t>3A+</w:t>
            </w:r>
            <w:r w:rsidR="00CD51F1">
              <w:t>,</w:t>
            </w:r>
            <w:r>
              <w:t xml:space="preserve"> 2A</w:t>
            </w:r>
            <w:r w:rsidR="00CD51F1">
              <w:t>,</w:t>
            </w:r>
            <w:r>
              <w:t xml:space="preserve"> 1A-. 1B+, 1B, 1C+</w:t>
            </w:r>
          </w:p>
          <w:sdt>
            <w:sdtPr>
              <w:rPr>
                <w:color w:val="0070C0"/>
              </w:rPr>
              <w:id w:val="1001553383"/>
              <w:placeholder>
                <w:docPart w:val="0DFE1908DA5444119B976A249E25B253"/>
              </w:placeholder>
              <w:temporary/>
              <w:showingPlcHdr/>
              <w15:appearance w15:val="hidden"/>
            </w:sdtPr>
            <w:sdtEndPr>
              <w:rPr>
                <w:color w:val="auto"/>
              </w:rPr>
            </w:sdtEndPr>
            <w:sdtContent>
              <w:p w14:paraId="4BE2D852" w14:textId="43DF4D45" w:rsidR="00F676F1" w:rsidRPr="00194867" w:rsidRDefault="00036450" w:rsidP="00194867">
                <w:pPr>
                  <w:pStyle w:val="Heading2"/>
                </w:pPr>
                <w:r w:rsidRPr="00D030A1">
                  <w:rPr>
                    <w:color w:val="0070C0"/>
                  </w:rPr>
                  <w:t>WORK EXPERIENCE</w:t>
                </w:r>
              </w:p>
            </w:sdtContent>
          </w:sdt>
          <w:p w14:paraId="5891ADAF" w14:textId="4F66F228" w:rsidR="00D030A1" w:rsidRPr="00C422A2" w:rsidRDefault="007A026B" w:rsidP="00D030A1">
            <w:r>
              <w:rPr>
                <w:b/>
              </w:rPr>
              <w:t xml:space="preserve">BASKIN ROBBINS, MIDVALLEY MEGAMALL </w:t>
            </w:r>
            <w:r w:rsidR="001D4D30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="001D4D30">
              <w:rPr>
                <w:b/>
              </w:rPr>
              <w:t>PART TIME STAFF</w:t>
            </w:r>
          </w:p>
          <w:p w14:paraId="67C101FE" w14:textId="5224E5CE" w:rsidR="00D030A1" w:rsidRDefault="001D4D30" w:rsidP="00D030A1">
            <w:r>
              <w:t>June 2022 – July 2022</w:t>
            </w:r>
          </w:p>
          <w:p w14:paraId="10FC4585" w14:textId="1C7189A3" w:rsidR="001D4D30" w:rsidRDefault="001D4D30" w:rsidP="00D030A1">
            <w:r>
              <w:t>December 2022 – December 2022</w:t>
            </w:r>
          </w:p>
          <w:p w14:paraId="72764AEE" w14:textId="40C14373" w:rsidR="00D030A1" w:rsidRDefault="001D4D30" w:rsidP="00D030A1">
            <w:r>
              <w:t xml:space="preserve">Customer Service, </w:t>
            </w:r>
            <w:proofErr w:type="gramStart"/>
            <w:r>
              <w:t>Manage</w:t>
            </w:r>
            <w:proofErr w:type="gramEnd"/>
            <w:r>
              <w:t xml:space="preserve"> cash transactions, </w:t>
            </w:r>
            <w:r w:rsidR="00176047">
              <w:t>Prepare and serve products, Manage storage and inventory</w:t>
            </w:r>
          </w:p>
          <w:p w14:paraId="3F258E9D" w14:textId="5D3AC1D5" w:rsidR="00DA5DEF" w:rsidRPr="00D030A1" w:rsidRDefault="00DA5DEF" w:rsidP="00DA5DEF">
            <w:pPr>
              <w:pStyle w:val="Heading2"/>
              <w:rPr>
                <w:color w:val="0070C0"/>
              </w:rPr>
            </w:pPr>
            <w:r>
              <w:rPr>
                <w:color w:val="0070C0"/>
              </w:rPr>
              <w:t>PROFES</w:t>
            </w:r>
            <w:r w:rsidR="00ED164B">
              <w:rPr>
                <w:color w:val="0070C0"/>
              </w:rPr>
              <w:t>S</w:t>
            </w:r>
            <w:r>
              <w:rPr>
                <w:color w:val="0070C0"/>
              </w:rPr>
              <w:t>IONAL skills / learning certificate</w:t>
            </w:r>
            <w:r w:rsidRPr="00D030A1">
              <w:rPr>
                <w:color w:val="0070C0"/>
              </w:rPr>
              <w:t xml:space="preserve"> </w:t>
            </w:r>
          </w:p>
          <w:p w14:paraId="1B292162" w14:textId="37B5709C" w:rsidR="00625D0C" w:rsidRPr="00D47619" w:rsidRDefault="005357B2" w:rsidP="00D47619">
            <w:pPr>
              <w:rPr>
                <w:b/>
                <w:bCs/>
              </w:rPr>
            </w:pPr>
            <w:r>
              <w:t xml:space="preserve"> </w:t>
            </w:r>
            <w:r w:rsidR="00D47619" w:rsidRPr="00D47619">
              <w:rPr>
                <w:b/>
                <w:bCs/>
              </w:rPr>
              <w:t>23 May 2023</w:t>
            </w:r>
            <w:r>
              <w:tab/>
              <w:t>:</w:t>
            </w:r>
            <w:r w:rsidR="00D47619">
              <w:t xml:space="preserve"> </w:t>
            </w:r>
            <w:r w:rsidR="00D47619">
              <w:rPr>
                <w:b/>
                <w:bCs/>
              </w:rPr>
              <w:t>Introduction to Cybersecurity Learning Path</w:t>
            </w:r>
          </w:p>
          <w:p w14:paraId="13F25A16" w14:textId="4E1AD45D" w:rsidR="00625D0C" w:rsidRDefault="00625D0C" w:rsidP="00625D0C">
            <w:pPr>
              <w:rPr>
                <w:b/>
              </w:rPr>
            </w:pPr>
            <w:r>
              <w:tab/>
              <w:t xml:space="preserve"> </w:t>
            </w:r>
            <w:r>
              <w:tab/>
              <w:t xml:space="preserve">  </w:t>
            </w:r>
            <w:proofErr w:type="spellStart"/>
            <w:r w:rsidR="00D47619">
              <w:t>TryHackMe</w:t>
            </w:r>
            <w:proofErr w:type="spellEnd"/>
          </w:p>
          <w:p w14:paraId="5376BB48" w14:textId="77777777" w:rsidR="00625D0C" w:rsidRDefault="00625D0C" w:rsidP="00DA5DEF">
            <w:pPr>
              <w:rPr>
                <w:b/>
              </w:rPr>
            </w:pPr>
          </w:p>
          <w:p w14:paraId="0CFBA954" w14:textId="33210569" w:rsidR="00E410A7" w:rsidRPr="00625D0C" w:rsidRDefault="00D47619" w:rsidP="00DA5DEF">
            <w:pPr>
              <w:rPr>
                <w:b/>
              </w:rPr>
            </w:pPr>
            <w:r>
              <w:rPr>
                <w:b/>
              </w:rPr>
              <w:t>14</w:t>
            </w:r>
            <w:r w:rsidR="00CD51F1">
              <w:rPr>
                <w:b/>
              </w:rPr>
              <w:t xml:space="preserve"> </w:t>
            </w:r>
            <w:r>
              <w:rPr>
                <w:b/>
              </w:rPr>
              <w:t>June</w:t>
            </w:r>
            <w:r w:rsidR="00CD51F1">
              <w:rPr>
                <w:b/>
              </w:rPr>
              <w:t xml:space="preserve"> 20</w:t>
            </w:r>
            <w:r>
              <w:rPr>
                <w:b/>
              </w:rPr>
              <w:t>23</w:t>
            </w:r>
            <w:r w:rsidR="00E410A7">
              <w:t xml:space="preserve"> </w:t>
            </w:r>
            <w:r w:rsidR="00E410A7">
              <w:tab/>
              <w:t xml:space="preserve">: </w:t>
            </w:r>
            <w:r w:rsidR="00ED164B">
              <w:rPr>
                <w:b/>
              </w:rPr>
              <w:t>Pre-Security</w:t>
            </w:r>
            <w:r>
              <w:rPr>
                <w:b/>
              </w:rPr>
              <w:t xml:space="preserve"> Learning Path</w:t>
            </w:r>
          </w:p>
          <w:p w14:paraId="2D9BABC5" w14:textId="5218A517" w:rsidR="00625D0C" w:rsidRDefault="00625D0C" w:rsidP="00DA5DEF">
            <w:r>
              <w:tab/>
              <w:t xml:space="preserve"> </w:t>
            </w:r>
            <w:r>
              <w:tab/>
              <w:t xml:space="preserve">  </w:t>
            </w:r>
            <w:proofErr w:type="spellStart"/>
            <w:r w:rsidR="00D47619">
              <w:t>TryHackMe</w:t>
            </w:r>
            <w:proofErr w:type="spellEnd"/>
          </w:p>
          <w:p w14:paraId="0303F039" w14:textId="77777777" w:rsidR="00D47619" w:rsidRDefault="00D47619" w:rsidP="00DA5DEF"/>
          <w:p w14:paraId="73827A5E" w14:textId="77777777" w:rsidR="00D47619" w:rsidRDefault="00D47619" w:rsidP="00D47619">
            <w:r>
              <w:rPr>
                <w:b/>
              </w:rPr>
              <w:t>2014</w:t>
            </w:r>
            <w:r>
              <w:tab/>
              <w:t xml:space="preserve">            </w:t>
            </w:r>
            <w:proofErr w:type="gramStart"/>
            <w:r>
              <w:t xml:space="preserve">  </w:t>
            </w:r>
            <w:r w:rsidRPr="007E74F5"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Robotics Lab GAMMAI </w:t>
            </w:r>
            <w:r>
              <w:t xml:space="preserve"> </w:t>
            </w:r>
          </w:p>
          <w:p w14:paraId="6ECE182D" w14:textId="6F9D6A4C" w:rsidR="00D47619" w:rsidRDefault="00D47619" w:rsidP="00D47619">
            <w:pPr>
              <w:rPr>
                <w:b/>
              </w:rPr>
            </w:pPr>
            <w:r>
              <w:tab/>
            </w:r>
            <w:r>
              <w:tab/>
              <w:t xml:space="preserve">  </w:t>
            </w:r>
            <w:proofErr w:type="spellStart"/>
            <w:r>
              <w:t>Eduspec</w:t>
            </w:r>
            <w:proofErr w:type="spellEnd"/>
            <w:r>
              <w:t xml:space="preserve"> Holdings Berhad</w:t>
            </w:r>
          </w:p>
          <w:p w14:paraId="48197D82" w14:textId="77777777" w:rsidR="00E410A7" w:rsidRDefault="00E410A7" w:rsidP="00DA5DEF">
            <w:pPr>
              <w:rPr>
                <w:b/>
              </w:rPr>
            </w:pPr>
          </w:p>
          <w:p w14:paraId="14F0AF02" w14:textId="013A5FCD" w:rsidR="00DA5DEF" w:rsidRDefault="00CD51F1" w:rsidP="00DA5DEF">
            <w:r>
              <w:rPr>
                <w:b/>
              </w:rPr>
              <w:t>20</w:t>
            </w:r>
            <w:r w:rsidR="00D47619">
              <w:rPr>
                <w:b/>
              </w:rPr>
              <w:t>13</w:t>
            </w:r>
            <w:r w:rsidR="007E74F5">
              <w:tab/>
            </w:r>
            <w:r w:rsidR="00D47619">
              <w:t xml:space="preserve">            </w:t>
            </w:r>
            <w:proofErr w:type="gramStart"/>
            <w:r w:rsidR="00D47619">
              <w:t xml:space="preserve">  </w:t>
            </w:r>
            <w:r w:rsidR="00DA5DEF" w:rsidRPr="007E74F5">
              <w:rPr>
                <w:b/>
              </w:rPr>
              <w:t>:</w:t>
            </w:r>
            <w:proofErr w:type="gramEnd"/>
            <w:r w:rsidR="00D47619">
              <w:rPr>
                <w:b/>
              </w:rPr>
              <w:t xml:space="preserve"> Robotics Lab EB1 </w:t>
            </w:r>
            <w:r w:rsidR="00DA5DEF">
              <w:t xml:space="preserve"> </w:t>
            </w:r>
          </w:p>
          <w:p w14:paraId="70769DD7" w14:textId="7EC58EA3" w:rsidR="00DA5DEF" w:rsidRPr="00D47619" w:rsidRDefault="008F413F" w:rsidP="00D47619">
            <w:r>
              <w:tab/>
            </w:r>
            <w:r>
              <w:tab/>
            </w:r>
            <w:r w:rsidR="007E74F5">
              <w:t xml:space="preserve">  </w:t>
            </w:r>
            <w:proofErr w:type="spellStart"/>
            <w:r w:rsidR="00D47619">
              <w:t>Eduspec</w:t>
            </w:r>
            <w:proofErr w:type="spellEnd"/>
            <w:r w:rsidR="00D47619">
              <w:t xml:space="preserve"> Holdings </w:t>
            </w:r>
            <w:proofErr w:type="spellStart"/>
            <w:r w:rsidR="00D47619">
              <w:t>Berhad</w:t>
            </w:r>
            <w:proofErr w:type="spellEnd"/>
            <w:r w:rsidR="007E74F5">
              <w:br/>
            </w:r>
          </w:p>
          <w:p w14:paraId="71533D0D" w14:textId="77777777" w:rsidR="00036450" w:rsidRPr="00D030A1" w:rsidRDefault="00342F5C" w:rsidP="00C422A2">
            <w:pPr>
              <w:pStyle w:val="Heading2"/>
              <w:rPr>
                <w:color w:val="0070C0"/>
              </w:rPr>
            </w:pPr>
            <w:r>
              <w:rPr>
                <w:color w:val="0070C0"/>
              </w:rPr>
              <w:t>AWARDS</w:t>
            </w:r>
          </w:p>
          <w:p w14:paraId="2E4E7331" w14:textId="6FAE13F0" w:rsidR="00342F5C" w:rsidRPr="00342F5C" w:rsidRDefault="00342F5C" w:rsidP="00160DAA">
            <w:pPr>
              <w:rPr>
                <w:b/>
              </w:rPr>
            </w:pPr>
            <w:r w:rsidRPr="00342F5C">
              <w:rPr>
                <w:b/>
              </w:rPr>
              <w:t>Diploma Dean List</w:t>
            </w:r>
            <w:r w:rsidRPr="00342F5C">
              <w:rPr>
                <w:b/>
              </w:rPr>
              <w:tab/>
              <w:t xml:space="preserve">: Semester </w:t>
            </w:r>
            <w:r w:rsidR="007169C7">
              <w:rPr>
                <w:b/>
              </w:rPr>
              <w:t>1, 2, 3 and 4</w:t>
            </w:r>
          </w:p>
          <w:p w14:paraId="12A5FAE4" w14:textId="77777777" w:rsidR="00342F5C" w:rsidRDefault="00342F5C" w:rsidP="00160DAA">
            <w:r>
              <w:tab/>
            </w:r>
            <w:r>
              <w:tab/>
            </w:r>
            <w:r>
              <w:tab/>
              <w:t xml:space="preserve">  </w:t>
            </w:r>
            <w:proofErr w:type="spellStart"/>
            <w:r>
              <w:t>Universiti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Malaysia, Kuala Lumpur</w:t>
            </w:r>
          </w:p>
          <w:p w14:paraId="6E489509" w14:textId="77777777" w:rsidR="007169C7" w:rsidRDefault="007169C7" w:rsidP="00160DAA"/>
          <w:p w14:paraId="49F6F423" w14:textId="505DC75C" w:rsidR="007169C7" w:rsidRDefault="007169C7" w:rsidP="007169C7">
            <w:pPr>
              <w:rPr>
                <w:b/>
              </w:rPr>
            </w:pPr>
            <w:r>
              <w:rPr>
                <w:b/>
              </w:rPr>
              <w:t>July - September 2011</w:t>
            </w:r>
            <w:r>
              <w:rPr>
                <w:b/>
              </w:rPr>
              <w:tab/>
              <w:t>: Creative Painting – Distinction</w:t>
            </w:r>
          </w:p>
          <w:p w14:paraId="473B0147" w14:textId="31A10BC5" w:rsidR="007169C7" w:rsidRPr="00342F5C" w:rsidRDefault="007169C7" w:rsidP="007169C7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Typing Skills - Distinction</w:t>
            </w:r>
          </w:p>
          <w:p w14:paraId="6866C741" w14:textId="0F519C27" w:rsidR="007169C7" w:rsidRDefault="007169C7" w:rsidP="007169C7">
            <w:r>
              <w:tab/>
            </w:r>
            <w:r>
              <w:tab/>
            </w:r>
            <w:r>
              <w:tab/>
              <w:t xml:space="preserve">  Dynabook Computer Centre</w:t>
            </w:r>
          </w:p>
          <w:p w14:paraId="3A312798" w14:textId="77777777" w:rsidR="007169C7" w:rsidRDefault="007169C7" w:rsidP="007169C7"/>
          <w:p w14:paraId="4FACB96D" w14:textId="310DA6AB" w:rsidR="007169C7" w:rsidRPr="00342F5C" w:rsidRDefault="007169C7" w:rsidP="007169C7">
            <w:pPr>
              <w:rPr>
                <w:b/>
              </w:rPr>
            </w:pPr>
            <w:r>
              <w:rPr>
                <w:b/>
              </w:rPr>
              <w:t>July - September 2012</w:t>
            </w:r>
            <w:r>
              <w:rPr>
                <w:b/>
              </w:rPr>
              <w:tab/>
              <w:t>: Desktop Publishing - Distinction</w:t>
            </w:r>
          </w:p>
          <w:p w14:paraId="30527659" w14:textId="77777777" w:rsidR="007169C7" w:rsidRDefault="007169C7" w:rsidP="007169C7">
            <w:r>
              <w:tab/>
            </w:r>
            <w:r>
              <w:tab/>
            </w:r>
            <w:r>
              <w:tab/>
              <w:t xml:space="preserve">  Dynabook Computer Centre</w:t>
            </w:r>
          </w:p>
          <w:p w14:paraId="1AD22ECE" w14:textId="77777777" w:rsidR="007169C7" w:rsidRDefault="007169C7" w:rsidP="007169C7"/>
          <w:p w14:paraId="2496BCCC" w14:textId="42A0A012" w:rsidR="007169C7" w:rsidRDefault="007169C7" w:rsidP="007169C7">
            <w:pPr>
              <w:rPr>
                <w:b/>
              </w:rPr>
            </w:pPr>
            <w:r>
              <w:rPr>
                <w:b/>
              </w:rPr>
              <w:t>July - September 2013</w:t>
            </w:r>
            <w:r>
              <w:rPr>
                <w:b/>
              </w:rPr>
              <w:tab/>
              <w:t>: Word Processing – Distinction</w:t>
            </w:r>
          </w:p>
          <w:p w14:paraId="45D5A31E" w14:textId="3587A6E2" w:rsidR="007169C7" w:rsidRPr="00342F5C" w:rsidRDefault="007169C7" w:rsidP="007169C7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Elementary Graphic Design - Distinction</w:t>
            </w:r>
          </w:p>
          <w:p w14:paraId="034680AE" w14:textId="30E155E6" w:rsidR="007169C7" w:rsidRDefault="007169C7" w:rsidP="007169C7">
            <w:r>
              <w:tab/>
            </w:r>
            <w:r>
              <w:tab/>
            </w:r>
            <w:r>
              <w:tab/>
              <w:t xml:space="preserve">  Dynabook Computer Centre</w:t>
            </w:r>
          </w:p>
          <w:p w14:paraId="0496B960" w14:textId="77777777" w:rsidR="004453F3" w:rsidRDefault="004453F3" w:rsidP="00160DAA"/>
          <w:p w14:paraId="2E3785A9" w14:textId="35FC15B1" w:rsidR="004453F3" w:rsidRPr="00342F5C" w:rsidRDefault="007169C7" w:rsidP="007169C7">
            <w:pPr>
              <w:rPr>
                <w:b/>
              </w:rPr>
            </w:pPr>
            <w:r>
              <w:rPr>
                <w:b/>
              </w:rPr>
              <w:t>July - September</w:t>
            </w:r>
            <w:r w:rsidR="004453F3">
              <w:rPr>
                <w:b/>
              </w:rPr>
              <w:t xml:space="preserve"> 201</w:t>
            </w:r>
            <w:r>
              <w:rPr>
                <w:b/>
              </w:rPr>
              <w:t>4</w:t>
            </w:r>
            <w:r w:rsidR="004453F3">
              <w:rPr>
                <w:b/>
              </w:rPr>
              <w:tab/>
              <w:t xml:space="preserve">: </w:t>
            </w:r>
            <w:r>
              <w:rPr>
                <w:b/>
              </w:rPr>
              <w:t>Graphic Editing &amp; Design - Credit</w:t>
            </w:r>
          </w:p>
          <w:p w14:paraId="230F6C07" w14:textId="46F050F8" w:rsidR="004453F3" w:rsidRDefault="004453F3" w:rsidP="004453F3">
            <w:r>
              <w:tab/>
            </w:r>
            <w:r>
              <w:tab/>
            </w:r>
            <w:r>
              <w:tab/>
              <w:t xml:space="preserve">  </w:t>
            </w:r>
            <w:r w:rsidR="007169C7">
              <w:t>Dynabook Computer Centre</w:t>
            </w:r>
          </w:p>
          <w:p w14:paraId="1F31FAE4" w14:textId="5CE7AF38" w:rsidR="007169C7" w:rsidRDefault="007169C7" w:rsidP="004453F3"/>
          <w:p w14:paraId="65A7EEA3" w14:textId="7704EC0D" w:rsidR="007169C7" w:rsidRPr="00342F5C" w:rsidRDefault="007169C7" w:rsidP="007169C7">
            <w:pPr>
              <w:rPr>
                <w:b/>
              </w:rPr>
            </w:pPr>
            <w:r>
              <w:rPr>
                <w:b/>
              </w:rPr>
              <w:t>July - September 2015</w:t>
            </w:r>
            <w:r>
              <w:rPr>
                <w:b/>
              </w:rPr>
              <w:tab/>
              <w:t>: Spreadsheet - Credit</w:t>
            </w:r>
          </w:p>
          <w:p w14:paraId="767AC30C" w14:textId="77777777" w:rsidR="007169C7" w:rsidRDefault="007169C7" w:rsidP="007169C7">
            <w:r>
              <w:tab/>
            </w:r>
            <w:r>
              <w:tab/>
            </w:r>
            <w:r>
              <w:tab/>
              <w:t xml:space="preserve">  Dynabook Computer Centre</w:t>
            </w:r>
          </w:p>
          <w:p w14:paraId="48310812" w14:textId="77777777" w:rsidR="007169C7" w:rsidRDefault="007169C7" w:rsidP="007169C7"/>
          <w:p w14:paraId="7293F643" w14:textId="65FBCE67" w:rsidR="007169C7" w:rsidRPr="00342F5C" w:rsidRDefault="007169C7" w:rsidP="007169C7">
            <w:pPr>
              <w:rPr>
                <w:b/>
              </w:rPr>
            </w:pPr>
            <w:r>
              <w:rPr>
                <w:b/>
              </w:rPr>
              <w:t>August 2015</w:t>
            </w:r>
            <w:r>
              <w:rPr>
                <w:b/>
              </w:rPr>
              <w:tab/>
            </w:r>
            <w:r w:rsidRPr="00342F5C">
              <w:rPr>
                <w:b/>
              </w:rPr>
              <w:tab/>
            </w:r>
            <w:r>
              <w:rPr>
                <w:b/>
              </w:rPr>
              <w:t xml:space="preserve">: </w:t>
            </w:r>
            <w:proofErr w:type="gramStart"/>
            <w:r>
              <w:rPr>
                <w:b/>
              </w:rPr>
              <w:t>2</w:t>
            </w:r>
            <w:r w:rsidRPr="004453F3">
              <w:rPr>
                <w:b/>
                <w:vertAlign w:val="superscript"/>
              </w:rPr>
              <w:t>rd</w:t>
            </w:r>
            <w:proofErr w:type="gramEnd"/>
            <w:r>
              <w:rPr>
                <w:b/>
              </w:rPr>
              <w:t xml:space="preserve"> Place – English Writing Competition</w:t>
            </w:r>
          </w:p>
          <w:p w14:paraId="315B6DF0" w14:textId="56D4A1FE" w:rsidR="007169C7" w:rsidRDefault="007169C7" w:rsidP="007169C7">
            <w:r>
              <w:tab/>
            </w:r>
            <w:r>
              <w:tab/>
            </w:r>
            <w:r>
              <w:tab/>
              <w:t xml:space="preserve">  SJK(C) Serdang Baru 2</w:t>
            </w:r>
          </w:p>
          <w:p w14:paraId="4FF9F366" w14:textId="77777777" w:rsidR="007169C7" w:rsidRDefault="007169C7" w:rsidP="007169C7"/>
          <w:p w14:paraId="7532D66A" w14:textId="32DF9C96" w:rsidR="007169C7" w:rsidRPr="00342F5C" w:rsidRDefault="007169C7" w:rsidP="007169C7">
            <w:pPr>
              <w:rPr>
                <w:b/>
              </w:rPr>
            </w:pPr>
            <w:r>
              <w:rPr>
                <w:b/>
              </w:rPr>
              <w:t>July - September 2016</w:t>
            </w:r>
            <w:r>
              <w:rPr>
                <w:b/>
              </w:rPr>
              <w:tab/>
              <w:t>: Multimedia Presentation - Credit</w:t>
            </w:r>
          </w:p>
          <w:p w14:paraId="3A5886EF" w14:textId="77777777" w:rsidR="007169C7" w:rsidRDefault="007169C7" w:rsidP="007169C7">
            <w:r>
              <w:tab/>
            </w:r>
            <w:r>
              <w:tab/>
            </w:r>
            <w:r>
              <w:tab/>
              <w:t xml:space="preserve">  Dynabook Computer Centre</w:t>
            </w:r>
          </w:p>
          <w:p w14:paraId="3EEFB5E5" w14:textId="77777777" w:rsidR="007169C7" w:rsidRDefault="007169C7" w:rsidP="007169C7"/>
          <w:p w14:paraId="33C3564C" w14:textId="665E7543" w:rsidR="007169C7" w:rsidRPr="00342F5C" w:rsidRDefault="007169C7" w:rsidP="007169C7">
            <w:pPr>
              <w:rPr>
                <w:b/>
              </w:rPr>
            </w:pPr>
            <w:r>
              <w:rPr>
                <w:b/>
              </w:rPr>
              <w:t>April 2019</w:t>
            </w:r>
            <w:r>
              <w:rPr>
                <w:b/>
              </w:rPr>
              <w:tab/>
            </w:r>
            <w:r w:rsidRPr="00342F5C">
              <w:rPr>
                <w:b/>
              </w:rPr>
              <w:tab/>
            </w:r>
            <w:r>
              <w:rPr>
                <w:b/>
              </w:rPr>
              <w:t>: 3</w:t>
            </w:r>
            <w:r w:rsidRPr="004453F3">
              <w:rPr>
                <w:b/>
                <w:vertAlign w:val="superscript"/>
              </w:rPr>
              <w:t>rd</w:t>
            </w:r>
            <w:r>
              <w:rPr>
                <w:b/>
              </w:rPr>
              <w:t xml:space="preserve"> Place – </w:t>
            </w:r>
            <w:proofErr w:type="spellStart"/>
            <w:r>
              <w:rPr>
                <w:b/>
              </w:rPr>
              <w:t>Komsas</w:t>
            </w:r>
            <w:proofErr w:type="spellEnd"/>
            <w:r>
              <w:rPr>
                <w:b/>
              </w:rPr>
              <w:t xml:space="preserve"> Drama Competition</w:t>
            </w:r>
          </w:p>
          <w:p w14:paraId="67D25E39" w14:textId="2172A5E8" w:rsidR="007169C7" w:rsidRDefault="007169C7" w:rsidP="007169C7">
            <w:r>
              <w:tab/>
            </w:r>
            <w:r>
              <w:tab/>
            </w:r>
            <w:r>
              <w:tab/>
              <w:t xml:space="preserve">  Zone level 1, PPD </w:t>
            </w:r>
            <w:proofErr w:type="spellStart"/>
            <w:r>
              <w:t>Petaling</w:t>
            </w:r>
            <w:proofErr w:type="spellEnd"/>
            <w:r>
              <w:t xml:space="preserve"> Perdana</w:t>
            </w:r>
            <w:r>
              <w:br/>
              <w:t xml:space="preserve">                                             SMK Seri Serdang, Selangor</w:t>
            </w:r>
          </w:p>
          <w:p w14:paraId="0D41F9F9" w14:textId="77777777" w:rsidR="007169C7" w:rsidRDefault="007169C7" w:rsidP="007169C7"/>
          <w:p w14:paraId="45B87F9D" w14:textId="0CE1B9D0" w:rsidR="00ED164B" w:rsidRPr="00342F5C" w:rsidRDefault="00ED164B" w:rsidP="00ED164B">
            <w:pPr>
              <w:rPr>
                <w:b/>
              </w:rPr>
            </w:pPr>
            <w:r>
              <w:rPr>
                <w:b/>
              </w:rPr>
              <w:t>February 2020</w:t>
            </w:r>
            <w:r>
              <w:rPr>
                <w:b/>
              </w:rPr>
              <w:tab/>
            </w:r>
            <w:r w:rsidRPr="00342F5C">
              <w:rPr>
                <w:b/>
              </w:rPr>
              <w:tab/>
            </w:r>
            <w:r>
              <w:rPr>
                <w:b/>
              </w:rPr>
              <w:t>: 3</w:t>
            </w:r>
            <w:r w:rsidRPr="004453F3">
              <w:rPr>
                <w:b/>
                <w:vertAlign w:val="superscript"/>
              </w:rPr>
              <w:t>rd</w:t>
            </w:r>
            <w:r>
              <w:rPr>
                <w:b/>
              </w:rPr>
              <w:t xml:space="preserve"> Place – </w:t>
            </w:r>
            <w:proofErr w:type="spellStart"/>
            <w:r>
              <w:rPr>
                <w:b/>
              </w:rPr>
              <w:t>Mimbar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Daie</w:t>
            </w:r>
            <w:proofErr w:type="spellEnd"/>
            <w:r>
              <w:rPr>
                <w:b/>
              </w:rPr>
              <w:t xml:space="preserve"> (English)</w:t>
            </w:r>
          </w:p>
          <w:p w14:paraId="52048A3E" w14:textId="6A51C598" w:rsidR="00ED164B" w:rsidRDefault="00ED164B" w:rsidP="00ED164B">
            <w:r>
              <w:tab/>
            </w:r>
            <w:r>
              <w:tab/>
            </w:r>
            <w:r>
              <w:tab/>
              <w:t xml:space="preserve">  SMK Bandar </w:t>
            </w:r>
            <w:proofErr w:type="spellStart"/>
            <w:r>
              <w:t>Puncak</w:t>
            </w:r>
            <w:proofErr w:type="spellEnd"/>
            <w:r>
              <w:t xml:space="preserve"> Jalil, Selangor</w:t>
            </w:r>
          </w:p>
          <w:p w14:paraId="182311BD" w14:textId="77777777" w:rsidR="00ED164B" w:rsidRDefault="00ED164B" w:rsidP="00ED164B"/>
          <w:p w14:paraId="59046C05" w14:textId="6C36C013" w:rsidR="00ED164B" w:rsidRPr="00342F5C" w:rsidRDefault="00ED164B" w:rsidP="00ED164B">
            <w:pPr>
              <w:rPr>
                <w:b/>
              </w:rPr>
            </w:pPr>
            <w:r>
              <w:rPr>
                <w:b/>
              </w:rPr>
              <w:t xml:space="preserve">2021          </w:t>
            </w:r>
            <w:r>
              <w:rPr>
                <w:b/>
              </w:rPr>
              <w:tab/>
            </w:r>
            <w:r w:rsidRPr="00342F5C">
              <w:rPr>
                <w:b/>
              </w:rPr>
              <w:tab/>
            </w:r>
            <w:r>
              <w:rPr>
                <w:b/>
              </w:rPr>
              <w:t xml:space="preserve">: </w:t>
            </w:r>
            <w:proofErr w:type="gramStart"/>
            <w:r>
              <w:rPr>
                <w:b/>
              </w:rPr>
              <w:t>2</w:t>
            </w:r>
            <w:r w:rsidRPr="004453F3">
              <w:rPr>
                <w:b/>
                <w:vertAlign w:val="superscript"/>
              </w:rPr>
              <w:t>rd</w:t>
            </w:r>
            <w:proofErr w:type="gramEnd"/>
            <w:r>
              <w:rPr>
                <w:b/>
              </w:rPr>
              <w:t xml:space="preserve"> Place – Mini STEM Project Malaysia</w:t>
            </w:r>
          </w:p>
          <w:p w14:paraId="19B0F2F4" w14:textId="6EC096D7" w:rsidR="00ED164B" w:rsidRDefault="00ED164B" w:rsidP="00ED164B">
            <w:r>
              <w:tab/>
            </w:r>
            <w:r>
              <w:tab/>
            </w:r>
            <w:r>
              <w:tab/>
              <w:t xml:space="preserve">  SMK Seri Serdang, Selangor</w:t>
            </w:r>
          </w:p>
          <w:p w14:paraId="3D067AAD" w14:textId="77777777" w:rsidR="00ED164B" w:rsidRDefault="00ED164B" w:rsidP="00ED164B"/>
          <w:p w14:paraId="08143BD3" w14:textId="3D22BF10" w:rsidR="00ED164B" w:rsidRDefault="00ED164B" w:rsidP="00ED164B">
            <w:pPr>
              <w:rPr>
                <w:b/>
              </w:rPr>
            </w:pPr>
            <w:r>
              <w:rPr>
                <w:b/>
              </w:rPr>
              <w:t xml:space="preserve">March 2021                     </w:t>
            </w:r>
            <w:proofErr w:type="gramStart"/>
            <w:r>
              <w:rPr>
                <w:b/>
              </w:rPr>
              <w:t xml:space="preserve">  :</w:t>
            </w:r>
            <w:proofErr w:type="gramEnd"/>
            <w:r>
              <w:rPr>
                <w:b/>
              </w:rPr>
              <w:t xml:space="preserve"> Gold Award – Asian Youth Innovation Awards             </w:t>
            </w:r>
          </w:p>
          <w:p w14:paraId="242A591C" w14:textId="29F6C9E2" w:rsidR="00ED164B" w:rsidRPr="00342F5C" w:rsidRDefault="00ED164B" w:rsidP="00ED164B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(Junior Category)</w:t>
            </w:r>
          </w:p>
          <w:p w14:paraId="07A954F4" w14:textId="1985AA5E" w:rsidR="00ED164B" w:rsidRDefault="00ED164B" w:rsidP="00ED164B">
            <w:r>
              <w:tab/>
            </w:r>
            <w:r>
              <w:tab/>
            </w:r>
            <w:r>
              <w:tab/>
              <w:t xml:space="preserve">  Malaysia Technology Expo 2021, Virtual Event</w:t>
            </w:r>
          </w:p>
          <w:p w14:paraId="7626B2BD" w14:textId="77777777" w:rsidR="00ED164B" w:rsidRDefault="00ED164B" w:rsidP="00ED164B"/>
          <w:p w14:paraId="1BB39441" w14:textId="7C6987F3" w:rsidR="00ED164B" w:rsidRDefault="00ED164B" w:rsidP="00ED164B">
            <w:pPr>
              <w:rPr>
                <w:b/>
              </w:rPr>
            </w:pPr>
            <w:r>
              <w:rPr>
                <w:b/>
              </w:rPr>
              <w:t xml:space="preserve">March 2021                     </w:t>
            </w:r>
            <w:proofErr w:type="gramStart"/>
            <w:r>
              <w:rPr>
                <w:b/>
              </w:rPr>
              <w:t xml:space="preserve">  :</w:t>
            </w:r>
            <w:proofErr w:type="gramEnd"/>
            <w:r>
              <w:rPr>
                <w:b/>
              </w:rPr>
              <w:t xml:space="preserve"> Award of Merit – The Malaysia-Croatia </w:t>
            </w:r>
          </w:p>
          <w:p w14:paraId="0F8596B8" w14:textId="2B82BE00" w:rsidR="00ED164B" w:rsidRDefault="00ED164B" w:rsidP="00ED164B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Technology Exchange 2021             </w:t>
            </w:r>
          </w:p>
          <w:p w14:paraId="2B8E9D2C" w14:textId="2A2AFFB0" w:rsidR="00ED164B" w:rsidRDefault="00ED164B" w:rsidP="00ED164B">
            <w:r>
              <w:tab/>
            </w:r>
            <w:r>
              <w:tab/>
            </w:r>
            <w:r>
              <w:tab/>
              <w:t xml:space="preserve">  Malaysia Technology Expo 2021, Virtual Event</w:t>
            </w:r>
          </w:p>
          <w:p w14:paraId="185947AE" w14:textId="1F4FFC2B" w:rsidR="00682E4A" w:rsidRPr="006C71E8" w:rsidRDefault="0041529D" w:rsidP="006C71E8">
            <w:pPr>
              <w:pStyle w:val="Heading2"/>
              <w:rPr>
                <w:color w:val="0070C0"/>
              </w:rPr>
            </w:pPr>
            <w:r>
              <w:rPr>
                <w:color w:val="0070C0"/>
              </w:rPr>
              <w:t>leadership activities</w:t>
            </w:r>
          </w:p>
          <w:p w14:paraId="341FADC9" w14:textId="295BCC33" w:rsidR="0041529D" w:rsidRDefault="006C71E8" w:rsidP="0041529D">
            <w:r>
              <w:rPr>
                <w:b/>
              </w:rPr>
              <w:t>April</w:t>
            </w:r>
            <w:r w:rsidR="00CD51F1">
              <w:rPr>
                <w:b/>
              </w:rPr>
              <w:t xml:space="preserve"> 20</w:t>
            </w:r>
            <w:r>
              <w:rPr>
                <w:b/>
              </w:rPr>
              <w:t>23</w:t>
            </w:r>
            <w:r w:rsidR="0041529D">
              <w:rPr>
                <w:b/>
              </w:rPr>
              <w:tab/>
              <w:t>:</w:t>
            </w:r>
            <w:r w:rsidR="0041529D">
              <w:t xml:space="preserve"> </w:t>
            </w:r>
            <w:r>
              <w:rPr>
                <w:b/>
              </w:rPr>
              <w:t>President</w:t>
            </w:r>
            <w:r w:rsidR="0041529D">
              <w:rPr>
                <w:b/>
              </w:rPr>
              <w:t xml:space="preserve"> of UTM Computer Club (COMSTAR), </w:t>
            </w:r>
            <w:r w:rsidR="0041529D">
              <w:t>UTM KL</w:t>
            </w:r>
          </w:p>
          <w:p w14:paraId="1FD6352E" w14:textId="77777777" w:rsidR="006858FB" w:rsidRPr="006858FB" w:rsidRDefault="006858FB" w:rsidP="006858FB">
            <w:pPr>
              <w:rPr>
                <w:sz w:val="10"/>
                <w:szCs w:val="10"/>
              </w:rPr>
            </w:pPr>
          </w:p>
          <w:p w14:paraId="08B407E2" w14:textId="099FB2B7" w:rsidR="0041529D" w:rsidRDefault="006203A6" w:rsidP="0041529D">
            <w:r>
              <w:rPr>
                <w:b/>
              </w:rPr>
              <w:t xml:space="preserve">2015         </w:t>
            </w:r>
            <w:r w:rsidR="0019799D">
              <w:rPr>
                <w:b/>
              </w:rPr>
              <w:tab/>
              <w:t>:</w:t>
            </w:r>
            <w:r w:rsidR="0019799D">
              <w:t xml:space="preserve"> </w:t>
            </w:r>
            <w:r w:rsidR="006858FB">
              <w:rPr>
                <w:b/>
              </w:rPr>
              <w:t>School Prefect</w:t>
            </w:r>
            <w:r w:rsidR="0019799D">
              <w:rPr>
                <w:b/>
              </w:rPr>
              <w:t xml:space="preserve">, </w:t>
            </w:r>
            <w:r w:rsidR="006C71E8">
              <w:t>SJK (C) Serdang Baru 2, Seri Kembangan</w:t>
            </w:r>
            <w:r w:rsidR="006858FB">
              <w:t xml:space="preserve"> </w:t>
            </w:r>
          </w:p>
          <w:p w14:paraId="12A776FA" w14:textId="77777777" w:rsidR="006C71E8" w:rsidRPr="006C71E8" w:rsidRDefault="006C71E8" w:rsidP="0041529D">
            <w:pPr>
              <w:rPr>
                <w:b/>
              </w:rPr>
            </w:pPr>
          </w:p>
          <w:p w14:paraId="322D0DE4" w14:textId="1D2DB6F5" w:rsidR="006858FB" w:rsidRDefault="006203A6" w:rsidP="006C71E8">
            <w:pPr>
              <w:rPr>
                <w:b/>
              </w:rPr>
            </w:pPr>
            <w:r>
              <w:rPr>
                <w:b/>
              </w:rPr>
              <w:t xml:space="preserve">2021       </w:t>
            </w:r>
            <w:r w:rsidR="006858FB">
              <w:rPr>
                <w:b/>
              </w:rPr>
              <w:tab/>
              <w:t>:</w:t>
            </w:r>
            <w:r w:rsidR="006858FB">
              <w:t xml:space="preserve"> </w:t>
            </w:r>
            <w:r w:rsidR="006858FB">
              <w:rPr>
                <w:b/>
              </w:rPr>
              <w:t xml:space="preserve">President of </w:t>
            </w:r>
            <w:r w:rsidR="006C71E8">
              <w:rPr>
                <w:b/>
              </w:rPr>
              <w:t>Photography Club</w:t>
            </w:r>
          </w:p>
          <w:p w14:paraId="057AA193" w14:textId="60E88824" w:rsidR="006858FB" w:rsidRPr="006858FB" w:rsidRDefault="006858FB" w:rsidP="006858FB">
            <w:pPr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 xml:space="preserve"> </w:t>
            </w:r>
            <w:r w:rsidR="006C71E8">
              <w:rPr>
                <w:b/>
              </w:rPr>
              <w:t xml:space="preserve"> </w:t>
            </w:r>
            <w:r w:rsidR="006C71E8">
              <w:rPr>
                <w:bCs/>
              </w:rPr>
              <w:t>SMK Seri Serdang</w:t>
            </w:r>
            <w:r>
              <w:t>, Selangor</w:t>
            </w:r>
          </w:p>
          <w:p w14:paraId="4C952B4A" w14:textId="77777777" w:rsidR="00953975" w:rsidRPr="00D030A1" w:rsidRDefault="00953975" w:rsidP="00953975">
            <w:pPr>
              <w:pStyle w:val="Heading2"/>
              <w:rPr>
                <w:color w:val="0070C0"/>
              </w:rPr>
            </w:pPr>
            <w:r>
              <w:rPr>
                <w:color w:val="0070C0"/>
              </w:rPr>
              <w:t>EXTRACURRICULAR activities</w:t>
            </w:r>
          </w:p>
          <w:p w14:paraId="11AA9A24" w14:textId="4A42A4BE" w:rsidR="00953975" w:rsidRPr="00953975" w:rsidRDefault="00AF7476" w:rsidP="00953975">
            <w:pPr>
              <w:rPr>
                <w:b/>
              </w:rPr>
            </w:pPr>
            <w:r>
              <w:rPr>
                <w:b/>
              </w:rPr>
              <w:t>29</w:t>
            </w:r>
            <w:r w:rsidR="00CD51F1">
              <w:rPr>
                <w:b/>
              </w:rPr>
              <w:t xml:space="preserve"> </w:t>
            </w:r>
            <w:r>
              <w:rPr>
                <w:b/>
              </w:rPr>
              <w:t>Nov</w:t>
            </w:r>
            <w:r w:rsidR="00CD51F1">
              <w:rPr>
                <w:b/>
              </w:rPr>
              <w:t xml:space="preserve"> 201</w:t>
            </w:r>
            <w:r>
              <w:rPr>
                <w:b/>
              </w:rPr>
              <w:t>5</w:t>
            </w:r>
            <w:r w:rsidR="00953975">
              <w:rPr>
                <w:b/>
              </w:rPr>
              <w:tab/>
            </w:r>
            <w:r>
              <w:rPr>
                <w:b/>
              </w:rPr>
              <w:t>:</w:t>
            </w:r>
            <w:r w:rsidR="00953975">
              <w:t xml:space="preserve"> </w:t>
            </w:r>
            <w:r w:rsidR="00953975" w:rsidRPr="00953975">
              <w:rPr>
                <w:b/>
              </w:rPr>
              <w:t xml:space="preserve">Participant </w:t>
            </w:r>
            <w:r>
              <w:rPr>
                <w:b/>
              </w:rPr>
              <w:t>–</w:t>
            </w:r>
            <w:r w:rsidR="00953975" w:rsidRPr="00953975">
              <w:rPr>
                <w:b/>
              </w:rPr>
              <w:t xml:space="preserve"> </w:t>
            </w:r>
            <w:r>
              <w:rPr>
                <w:b/>
              </w:rPr>
              <w:t>Fun Netball Bootcamp</w:t>
            </w:r>
          </w:p>
          <w:p w14:paraId="58E80BE7" w14:textId="57F1B0CF" w:rsidR="00953975" w:rsidRPr="00953975" w:rsidRDefault="00A2183A" w:rsidP="00953975">
            <w:r>
              <w:rPr>
                <w:b/>
              </w:rPr>
              <w:t xml:space="preserve">                               </w:t>
            </w:r>
            <w:r w:rsidR="00AF7476">
              <w:t>Faculty of Education, UPM</w:t>
            </w:r>
          </w:p>
          <w:p w14:paraId="591D78EE" w14:textId="77777777" w:rsidR="00953975" w:rsidRPr="00682E4A" w:rsidRDefault="00953975" w:rsidP="00953975">
            <w:pPr>
              <w:rPr>
                <w:sz w:val="10"/>
              </w:rPr>
            </w:pPr>
          </w:p>
          <w:p w14:paraId="5AB51E66" w14:textId="41F915B3" w:rsidR="00953975" w:rsidRPr="00953975" w:rsidRDefault="00A2183A" w:rsidP="00953975">
            <w:pPr>
              <w:rPr>
                <w:b/>
              </w:rPr>
            </w:pPr>
            <w:r>
              <w:rPr>
                <w:b/>
              </w:rPr>
              <w:t>14</w:t>
            </w:r>
            <w:r w:rsidR="00AF7476">
              <w:rPr>
                <w:b/>
              </w:rPr>
              <w:t xml:space="preserve"> Oct</w:t>
            </w:r>
            <w:r w:rsidR="00953975">
              <w:rPr>
                <w:b/>
              </w:rPr>
              <w:t xml:space="preserve"> </w:t>
            </w:r>
            <w:r>
              <w:rPr>
                <w:b/>
              </w:rPr>
              <w:t>20</w:t>
            </w:r>
            <w:r w:rsidR="00CD51F1">
              <w:rPr>
                <w:b/>
              </w:rPr>
              <w:t>1</w:t>
            </w:r>
            <w:r w:rsidR="00AF7476">
              <w:rPr>
                <w:b/>
              </w:rPr>
              <w:t>7</w:t>
            </w:r>
            <w:r w:rsidR="00953975">
              <w:rPr>
                <w:b/>
              </w:rPr>
              <w:tab/>
              <w:t>:</w:t>
            </w:r>
            <w:r w:rsidR="00953975">
              <w:t xml:space="preserve"> </w:t>
            </w:r>
            <w:r w:rsidR="00953975" w:rsidRPr="00953975">
              <w:rPr>
                <w:b/>
              </w:rPr>
              <w:t xml:space="preserve">Participant </w:t>
            </w:r>
            <w:r w:rsidR="00AF7476">
              <w:rPr>
                <w:b/>
              </w:rPr>
              <w:t>–</w:t>
            </w:r>
            <w:r w:rsidR="00953975" w:rsidRPr="00953975">
              <w:rPr>
                <w:b/>
              </w:rPr>
              <w:t xml:space="preserve"> </w:t>
            </w:r>
            <w:r w:rsidR="00AF7476">
              <w:rPr>
                <w:b/>
              </w:rPr>
              <w:t>‘Day Light Camp’ integration Camp</w:t>
            </w:r>
          </w:p>
          <w:p w14:paraId="715C0405" w14:textId="77777777" w:rsidR="0041529D" w:rsidRDefault="00953975" w:rsidP="00953975">
            <w:r w:rsidRPr="00953975">
              <w:rPr>
                <w:b/>
              </w:rPr>
              <w:t xml:space="preserve">                               </w:t>
            </w:r>
            <w:r>
              <w:t>Faculty of Computing</w:t>
            </w:r>
            <w:r w:rsidRPr="00953975">
              <w:t>, UTM JB</w:t>
            </w:r>
            <w:r>
              <w:t xml:space="preserve"> </w:t>
            </w:r>
          </w:p>
          <w:p w14:paraId="72133344" w14:textId="77777777" w:rsidR="00953975" w:rsidRPr="00682E4A" w:rsidRDefault="00953975" w:rsidP="00953975">
            <w:pPr>
              <w:rPr>
                <w:sz w:val="10"/>
              </w:rPr>
            </w:pPr>
          </w:p>
          <w:p w14:paraId="2A4D8B88" w14:textId="77777777" w:rsidR="00815EFF" w:rsidRDefault="00815EFF" w:rsidP="00953975">
            <w:pPr>
              <w:rPr>
                <w:b/>
              </w:rPr>
            </w:pPr>
            <w:r>
              <w:rPr>
                <w:b/>
              </w:rPr>
              <w:t>7</w:t>
            </w:r>
            <w:r w:rsidR="00953975">
              <w:rPr>
                <w:b/>
              </w:rPr>
              <w:t xml:space="preserve"> </w:t>
            </w:r>
            <w:r>
              <w:rPr>
                <w:b/>
              </w:rPr>
              <w:t>April</w:t>
            </w:r>
            <w:r w:rsidR="00953975">
              <w:rPr>
                <w:b/>
              </w:rPr>
              <w:t xml:space="preserve"> </w:t>
            </w:r>
            <w:r w:rsidR="00A2183A">
              <w:rPr>
                <w:b/>
              </w:rPr>
              <w:t>20</w:t>
            </w:r>
            <w:r w:rsidR="00CD51F1">
              <w:rPr>
                <w:b/>
              </w:rPr>
              <w:t>1</w:t>
            </w:r>
            <w:r>
              <w:rPr>
                <w:b/>
              </w:rPr>
              <w:t>8</w:t>
            </w:r>
            <w:r w:rsidR="00953975">
              <w:rPr>
                <w:b/>
              </w:rPr>
              <w:tab/>
              <w:t>:</w:t>
            </w:r>
            <w:r w:rsidR="00953975">
              <w:t xml:space="preserve"> </w:t>
            </w:r>
            <w:r>
              <w:rPr>
                <w:b/>
                <w:bCs/>
              </w:rPr>
              <w:t xml:space="preserve">Participant - </w:t>
            </w:r>
            <w:r>
              <w:rPr>
                <w:b/>
              </w:rPr>
              <w:t xml:space="preserve">Identity Strengthening for Cooperative      </w:t>
            </w:r>
          </w:p>
          <w:p w14:paraId="65A2B6DB" w14:textId="4A0C850F" w:rsidR="00953975" w:rsidRPr="00953975" w:rsidRDefault="00815EFF" w:rsidP="00953975">
            <w:pPr>
              <w:rPr>
                <w:b/>
              </w:rPr>
            </w:pPr>
            <w:r>
              <w:rPr>
                <w:b/>
              </w:rPr>
              <w:t xml:space="preserve">                               Prefects </w:t>
            </w:r>
          </w:p>
          <w:p w14:paraId="2E4DD2D7" w14:textId="4755E965" w:rsidR="0041529D" w:rsidRDefault="00953975" w:rsidP="00953975">
            <w:r w:rsidRPr="00953975">
              <w:rPr>
                <w:b/>
              </w:rPr>
              <w:t xml:space="preserve">                               </w:t>
            </w:r>
            <w:r w:rsidR="00815EFF">
              <w:t>SMK Seri Serdang, Selangor</w:t>
            </w:r>
          </w:p>
          <w:p w14:paraId="7A9E4F6E" w14:textId="77777777" w:rsidR="00953975" w:rsidRPr="00682E4A" w:rsidRDefault="00953975" w:rsidP="00953975">
            <w:pPr>
              <w:rPr>
                <w:sz w:val="10"/>
              </w:rPr>
            </w:pPr>
          </w:p>
          <w:p w14:paraId="265A1A2F" w14:textId="7B34EE3A" w:rsidR="00953975" w:rsidRDefault="00815EFF" w:rsidP="00953975">
            <w:pPr>
              <w:rPr>
                <w:b/>
              </w:rPr>
            </w:pPr>
            <w:r>
              <w:rPr>
                <w:b/>
              </w:rPr>
              <w:t xml:space="preserve">2020           </w:t>
            </w:r>
            <w:r w:rsidR="00953975">
              <w:rPr>
                <w:b/>
              </w:rPr>
              <w:tab/>
              <w:t>:</w:t>
            </w:r>
            <w:r w:rsidR="00953975">
              <w:t xml:space="preserve"> </w:t>
            </w:r>
            <w:r w:rsidR="00953975" w:rsidRPr="00953975">
              <w:rPr>
                <w:b/>
              </w:rPr>
              <w:t xml:space="preserve">Participant </w:t>
            </w:r>
            <w:r>
              <w:rPr>
                <w:b/>
              </w:rPr>
              <w:t>–</w:t>
            </w:r>
            <w:r w:rsidR="00953975" w:rsidRPr="00953975">
              <w:rPr>
                <w:b/>
              </w:rPr>
              <w:t xml:space="preserve"> </w:t>
            </w:r>
            <w:r>
              <w:rPr>
                <w:b/>
              </w:rPr>
              <w:t>Mind Transformation Program: Education of</w:t>
            </w:r>
          </w:p>
          <w:p w14:paraId="0A80F141" w14:textId="71658A2D" w:rsidR="00815EFF" w:rsidRPr="00953975" w:rsidRDefault="00815EFF" w:rsidP="00953975">
            <w:pPr>
              <w:rPr>
                <w:b/>
              </w:rPr>
            </w:pPr>
            <w:r>
              <w:rPr>
                <w:b/>
              </w:rPr>
              <w:t xml:space="preserve">                               Drug Prevention Selangor</w:t>
            </w:r>
          </w:p>
          <w:p w14:paraId="69AB5437" w14:textId="599815CC" w:rsidR="00953975" w:rsidRDefault="00953975" w:rsidP="00953975">
            <w:pPr>
              <w:rPr>
                <w:bCs/>
              </w:rPr>
            </w:pPr>
            <w:r w:rsidRPr="00953975">
              <w:rPr>
                <w:b/>
              </w:rPr>
              <w:t xml:space="preserve">                              </w:t>
            </w:r>
            <w:r w:rsidR="00815EFF">
              <w:rPr>
                <w:bCs/>
              </w:rPr>
              <w:t>Faculty of Education Selangor</w:t>
            </w:r>
          </w:p>
          <w:p w14:paraId="6CDB89E6" w14:textId="77777777" w:rsidR="009D6986" w:rsidRDefault="009D6986" w:rsidP="00953975">
            <w:pPr>
              <w:rPr>
                <w:bCs/>
              </w:rPr>
            </w:pPr>
          </w:p>
          <w:p w14:paraId="1863376A" w14:textId="1583BAFE" w:rsidR="009D6986" w:rsidRDefault="009D6986" w:rsidP="009D6986">
            <w:pPr>
              <w:rPr>
                <w:b/>
              </w:rPr>
            </w:pPr>
            <w:r>
              <w:rPr>
                <w:b/>
              </w:rPr>
              <w:t>1 June 2021</w:t>
            </w:r>
            <w:r>
              <w:rPr>
                <w:b/>
              </w:rPr>
              <w:tab/>
              <w:t>:</w:t>
            </w:r>
            <w:r>
              <w:t xml:space="preserve"> </w:t>
            </w:r>
            <w:r w:rsidRPr="00953975">
              <w:rPr>
                <w:b/>
              </w:rPr>
              <w:t xml:space="preserve">Participant </w:t>
            </w:r>
            <w:r>
              <w:rPr>
                <w:b/>
              </w:rPr>
              <w:t>–</w:t>
            </w:r>
            <w:r w:rsidRPr="00A2183A">
              <w:rPr>
                <w:b/>
              </w:rPr>
              <w:t xml:space="preserve"> </w:t>
            </w:r>
            <w:r w:rsidRPr="009D6986">
              <w:rPr>
                <w:b/>
              </w:rPr>
              <w:t xml:space="preserve">POLYMER TECHNOLOGY WEBINAR SERIES </w:t>
            </w:r>
          </w:p>
          <w:p w14:paraId="42EAF715" w14:textId="42C9803D" w:rsidR="009D6986" w:rsidRPr="00953975" w:rsidRDefault="009D6986" w:rsidP="009D6986">
            <w:pPr>
              <w:rPr>
                <w:b/>
              </w:rPr>
            </w:pPr>
            <w:r>
              <w:rPr>
                <w:b/>
              </w:rPr>
              <w:t xml:space="preserve">                               </w:t>
            </w:r>
            <w:r w:rsidRPr="009D6986">
              <w:rPr>
                <w:b/>
              </w:rPr>
              <w:t>2021</w:t>
            </w:r>
            <w:r>
              <w:rPr>
                <w:b/>
              </w:rPr>
              <w:t xml:space="preserve">: </w:t>
            </w:r>
            <w:r w:rsidRPr="009D6986">
              <w:rPr>
                <w:b/>
              </w:rPr>
              <w:t>'START WITH A DREAM, FINISH WITH A FUTURE'</w:t>
            </w:r>
          </w:p>
          <w:p w14:paraId="46799F8E" w14:textId="572AC6B2" w:rsidR="009D6986" w:rsidRPr="009D6986" w:rsidRDefault="009D6986" w:rsidP="00953975">
            <w:r w:rsidRPr="00953975">
              <w:rPr>
                <w:b/>
              </w:rPr>
              <w:t xml:space="preserve">                               </w:t>
            </w:r>
            <w:r>
              <w:t>Faculty of Applied Science, UiTM Shah Alam</w:t>
            </w:r>
          </w:p>
          <w:p w14:paraId="3888915E" w14:textId="77777777" w:rsidR="008B4151" w:rsidRDefault="008B4151" w:rsidP="00953975">
            <w:pPr>
              <w:rPr>
                <w:bCs/>
              </w:rPr>
            </w:pPr>
          </w:p>
          <w:p w14:paraId="32886259" w14:textId="37305EDD" w:rsidR="008B4151" w:rsidRPr="00953975" w:rsidRDefault="008B4151" w:rsidP="008B4151">
            <w:pPr>
              <w:rPr>
                <w:b/>
              </w:rPr>
            </w:pPr>
            <w:r>
              <w:rPr>
                <w:b/>
              </w:rPr>
              <w:t>10 June 2021</w:t>
            </w:r>
            <w:r>
              <w:rPr>
                <w:b/>
              </w:rPr>
              <w:tab/>
              <w:t>:</w:t>
            </w:r>
            <w:r>
              <w:t xml:space="preserve"> </w:t>
            </w:r>
            <w:r w:rsidRPr="00953975">
              <w:rPr>
                <w:b/>
              </w:rPr>
              <w:t xml:space="preserve">Participant </w:t>
            </w:r>
            <w:r>
              <w:rPr>
                <w:b/>
              </w:rPr>
              <w:t>–</w:t>
            </w:r>
            <w:r w:rsidRPr="00A2183A">
              <w:rPr>
                <w:b/>
              </w:rPr>
              <w:t xml:space="preserve"> </w:t>
            </w:r>
            <w:r>
              <w:rPr>
                <w:b/>
              </w:rPr>
              <w:t xml:space="preserve">Virtual Run </w:t>
            </w:r>
          </w:p>
          <w:p w14:paraId="1F52475C" w14:textId="7F5EE389" w:rsidR="008B4151" w:rsidRDefault="008B4151" w:rsidP="008B4151">
            <w:r w:rsidRPr="00953975">
              <w:rPr>
                <w:b/>
              </w:rPr>
              <w:t xml:space="preserve">                               </w:t>
            </w:r>
            <w:r w:rsidR="009D6986">
              <w:t>Faculty of Education, UiTM Selangor</w:t>
            </w:r>
          </w:p>
          <w:p w14:paraId="5A0064F8" w14:textId="77777777" w:rsidR="009D6986" w:rsidRDefault="009D6986" w:rsidP="008B4151"/>
          <w:p w14:paraId="23C07597" w14:textId="01436B4C" w:rsidR="009D6986" w:rsidRPr="00953975" w:rsidRDefault="009D6986" w:rsidP="009D6986">
            <w:pPr>
              <w:rPr>
                <w:b/>
              </w:rPr>
            </w:pPr>
            <w:r>
              <w:rPr>
                <w:b/>
              </w:rPr>
              <w:t>30 August 2021</w:t>
            </w:r>
            <w:r>
              <w:rPr>
                <w:b/>
              </w:rPr>
              <w:tab/>
              <w:t>:</w:t>
            </w:r>
            <w:r>
              <w:t xml:space="preserve"> </w:t>
            </w:r>
            <w:r w:rsidRPr="00953975">
              <w:rPr>
                <w:b/>
              </w:rPr>
              <w:t xml:space="preserve">Participant </w:t>
            </w:r>
            <w:r>
              <w:rPr>
                <w:b/>
              </w:rPr>
              <w:t>–</w:t>
            </w:r>
            <w:r w:rsidRPr="00A2183A">
              <w:rPr>
                <w:b/>
              </w:rPr>
              <w:t xml:space="preserve"> </w:t>
            </w:r>
            <w:r>
              <w:rPr>
                <w:b/>
              </w:rPr>
              <w:t>Prime Independence Quiz</w:t>
            </w:r>
          </w:p>
          <w:p w14:paraId="789FC11D" w14:textId="296BE5AB" w:rsidR="009D6986" w:rsidRPr="00815EFF" w:rsidRDefault="009D6986" w:rsidP="009D6986">
            <w:pPr>
              <w:rPr>
                <w:bCs/>
              </w:rPr>
            </w:pPr>
            <w:r w:rsidRPr="00953975">
              <w:rPr>
                <w:b/>
              </w:rPr>
              <w:t xml:space="preserve">                               </w:t>
            </w:r>
            <w:r>
              <w:t>SMK Seri Serdang, Selangor</w:t>
            </w:r>
          </w:p>
          <w:p w14:paraId="6CCAA555" w14:textId="77777777" w:rsidR="00A2183A" w:rsidRPr="00682E4A" w:rsidRDefault="00A2183A" w:rsidP="00A2183A">
            <w:pPr>
              <w:rPr>
                <w:sz w:val="10"/>
              </w:rPr>
            </w:pPr>
          </w:p>
          <w:p w14:paraId="3535A88A" w14:textId="1D644D37" w:rsidR="00A2183A" w:rsidRPr="00953975" w:rsidRDefault="008B4151" w:rsidP="00A2183A">
            <w:pPr>
              <w:rPr>
                <w:b/>
              </w:rPr>
            </w:pPr>
            <w:r>
              <w:rPr>
                <w:b/>
              </w:rPr>
              <w:t>6</w:t>
            </w:r>
            <w:r w:rsidR="00CD51F1">
              <w:rPr>
                <w:b/>
              </w:rPr>
              <w:t xml:space="preserve"> </w:t>
            </w:r>
            <w:r>
              <w:rPr>
                <w:b/>
              </w:rPr>
              <w:t>Oct</w:t>
            </w:r>
            <w:r w:rsidR="00CD51F1">
              <w:rPr>
                <w:b/>
              </w:rPr>
              <w:t xml:space="preserve"> 20</w:t>
            </w:r>
            <w:r>
              <w:rPr>
                <w:b/>
              </w:rPr>
              <w:t>21</w:t>
            </w:r>
            <w:r w:rsidR="00A2183A">
              <w:rPr>
                <w:b/>
              </w:rPr>
              <w:tab/>
              <w:t>:</w:t>
            </w:r>
            <w:r w:rsidR="00A2183A">
              <w:t xml:space="preserve"> </w:t>
            </w:r>
            <w:r w:rsidR="00A2183A" w:rsidRPr="00953975">
              <w:rPr>
                <w:b/>
              </w:rPr>
              <w:t xml:space="preserve">Participant </w:t>
            </w:r>
            <w:r>
              <w:rPr>
                <w:b/>
              </w:rPr>
              <w:t>–</w:t>
            </w:r>
            <w:r w:rsidR="00A2183A" w:rsidRPr="00A2183A">
              <w:rPr>
                <w:b/>
              </w:rPr>
              <w:t xml:space="preserve"> </w:t>
            </w:r>
            <w:r>
              <w:rPr>
                <w:b/>
              </w:rPr>
              <w:t>Career Information Day 2021</w:t>
            </w:r>
          </w:p>
          <w:p w14:paraId="668F76F2" w14:textId="6824B9A9" w:rsidR="00A2183A" w:rsidRDefault="00A2183A" w:rsidP="00A2183A">
            <w:r w:rsidRPr="00953975">
              <w:rPr>
                <w:b/>
              </w:rPr>
              <w:t xml:space="preserve">                               </w:t>
            </w:r>
            <w:r w:rsidR="008B4151">
              <w:t>SMK Seri Serdang, Selangor</w:t>
            </w:r>
          </w:p>
          <w:p w14:paraId="28D30053" w14:textId="77777777" w:rsidR="00A2183A" w:rsidRPr="00682E4A" w:rsidRDefault="00A2183A" w:rsidP="00A2183A">
            <w:pPr>
              <w:rPr>
                <w:sz w:val="10"/>
              </w:rPr>
            </w:pPr>
          </w:p>
          <w:p w14:paraId="081FEFBE" w14:textId="47772909" w:rsidR="00A2183A" w:rsidRDefault="008B4151" w:rsidP="008B4151">
            <w:pPr>
              <w:rPr>
                <w:b/>
              </w:rPr>
            </w:pPr>
            <w:r>
              <w:rPr>
                <w:b/>
              </w:rPr>
              <w:t>3</w:t>
            </w:r>
            <w:r w:rsidR="00CD51F1">
              <w:rPr>
                <w:b/>
              </w:rPr>
              <w:t xml:space="preserve"> </w:t>
            </w:r>
            <w:r>
              <w:rPr>
                <w:b/>
              </w:rPr>
              <w:t>Sept</w:t>
            </w:r>
            <w:r w:rsidR="00CD51F1">
              <w:rPr>
                <w:b/>
              </w:rPr>
              <w:t xml:space="preserve"> 20</w:t>
            </w:r>
            <w:r>
              <w:rPr>
                <w:b/>
              </w:rPr>
              <w:t>22</w:t>
            </w:r>
            <w:r w:rsidR="00A2183A">
              <w:rPr>
                <w:b/>
              </w:rPr>
              <w:tab/>
              <w:t>:</w:t>
            </w:r>
            <w:r w:rsidR="00A2183A">
              <w:t xml:space="preserve"> </w:t>
            </w:r>
            <w:r w:rsidR="00A2183A" w:rsidRPr="00A2183A">
              <w:rPr>
                <w:b/>
              </w:rPr>
              <w:t xml:space="preserve">Participant </w:t>
            </w:r>
            <w:r>
              <w:rPr>
                <w:b/>
              </w:rPr>
              <w:t>–</w:t>
            </w:r>
            <w:r w:rsidR="00A2183A" w:rsidRPr="00A2183A">
              <w:rPr>
                <w:b/>
              </w:rPr>
              <w:t xml:space="preserve"> </w:t>
            </w:r>
            <w:r>
              <w:rPr>
                <w:b/>
              </w:rPr>
              <w:t>Google Workshop</w:t>
            </w:r>
          </w:p>
          <w:p w14:paraId="581770E1" w14:textId="77777777" w:rsidR="00C422A2" w:rsidRDefault="00A2183A" w:rsidP="009D6986">
            <w:r>
              <w:rPr>
                <w:b/>
              </w:rPr>
              <w:tab/>
            </w:r>
            <w:r>
              <w:rPr>
                <w:b/>
              </w:rPr>
              <w:tab/>
              <w:t xml:space="preserve">  </w:t>
            </w:r>
            <w:proofErr w:type="spellStart"/>
            <w:r w:rsidRPr="00A2183A">
              <w:t>U</w:t>
            </w:r>
            <w:r>
              <w:t>niversiti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Malaysia,</w:t>
            </w:r>
            <w:r w:rsidRPr="00A2183A">
              <w:t xml:space="preserve"> K</w:t>
            </w:r>
            <w:r w:rsidR="007C14C7">
              <w:t>L</w:t>
            </w:r>
          </w:p>
          <w:p w14:paraId="4C128C62" w14:textId="5954A113" w:rsidR="00AD0647" w:rsidRDefault="00AD0647" w:rsidP="00AD0647">
            <w:pPr>
              <w:rPr>
                <w:b/>
              </w:rPr>
            </w:pPr>
            <w:r>
              <w:rPr>
                <w:b/>
              </w:rPr>
              <w:lastRenderedPageBreak/>
              <w:t>11-12 Sept 2023</w:t>
            </w:r>
            <w:r>
              <w:rPr>
                <w:b/>
              </w:rPr>
              <w:tab/>
              <w:t>:</w:t>
            </w:r>
            <w:r>
              <w:t xml:space="preserve"> </w:t>
            </w:r>
            <w:r>
              <w:rPr>
                <w:b/>
              </w:rPr>
              <w:t>Crew Member</w:t>
            </w:r>
            <w:r w:rsidRPr="00A2183A">
              <w:rPr>
                <w:b/>
              </w:rPr>
              <w:t xml:space="preserve"> </w:t>
            </w:r>
            <w:r>
              <w:rPr>
                <w:b/>
              </w:rPr>
              <w:t>–</w:t>
            </w:r>
            <w:r w:rsidRPr="00A2183A">
              <w:rPr>
                <w:b/>
              </w:rPr>
              <w:t xml:space="preserve"> </w:t>
            </w:r>
            <w:r>
              <w:rPr>
                <w:b/>
              </w:rPr>
              <w:t>COMSTARIAN Day 23/24</w:t>
            </w:r>
          </w:p>
          <w:p w14:paraId="7EA073AC" w14:textId="77777777" w:rsidR="00AD0647" w:rsidRDefault="00AD0647" w:rsidP="00AD0647">
            <w:r>
              <w:rPr>
                <w:b/>
              </w:rPr>
              <w:tab/>
            </w:r>
            <w:r>
              <w:rPr>
                <w:b/>
              </w:rPr>
              <w:tab/>
              <w:t xml:space="preserve">  </w:t>
            </w:r>
            <w:proofErr w:type="spellStart"/>
            <w:r w:rsidRPr="00A2183A">
              <w:t>U</w:t>
            </w:r>
            <w:r>
              <w:t>niversiti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Malaysia,</w:t>
            </w:r>
            <w:r w:rsidRPr="00A2183A">
              <w:t xml:space="preserve"> K</w:t>
            </w:r>
            <w:r>
              <w:t>L</w:t>
            </w:r>
          </w:p>
          <w:p w14:paraId="03250BDA" w14:textId="77777777" w:rsidR="00AD0647" w:rsidRDefault="00AD0647" w:rsidP="00AD0647"/>
          <w:p w14:paraId="6A18EABD" w14:textId="3EFA9668" w:rsidR="00AD0647" w:rsidRDefault="00AD0647" w:rsidP="00AD0647">
            <w:pPr>
              <w:rPr>
                <w:b/>
              </w:rPr>
            </w:pPr>
            <w:r>
              <w:rPr>
                <w:b/>
              </w:rPr>
              <w:t>27 Sept 2023</w:t>
            </w:r>
            <w:r>
              <w:rPr>
                <w:b/>
              </w:rPr>
              <w:tab/>
              <w:t>:</w:t>
            </w:r>
            <w:r>
              <w:t xml:space="preserve"> </w:t>
            </w:r>
            <w:r>
              <w:rPr>
                <w:b/>
              </w:rPr>
              <w:t>Crew Member</w:t>
            </w:r>
            <w:r w:rsidRPr="00A2183A">
              <w:rPr>
                <w:b/>
              </w:rPr>
              <w:t xml:space="preserve"> </w:t>
            </w:r>
            <w:r>
              <w:rPr>
                <w:b/>
              </w:rPr>
              <w:t>–</w:t>
            </w:r>
            <w:r w:rsidRPr="00A2183A">
              <w:rPr>
                <w:b/>
              </w:rPr>
              <w:t xml:space="preserve"> </w:t>
            </w:r>
            <w:r>
              <w:rPr>
                <w:b/>
              </w:rPr>
              <w:t>COMSTAR Got Talent</w:t>
            </w:r>
          </w:p>
          <w:p w14:paraId="58F2394A" w14:textId="77777777" w:rsidR="00AD0647" w:rsidRDefault="00AD0647" w:rsidP="00AD0647">
            <w:r>
              <w:rPr>
                <w:b/>
              </w:rPr>
              <w:tab/>
            </w:r>
            <w:r>
              <w:rPr>
                <w:b/>
              </w:rPr>
              <w:tab/>
              <w:t xml:space="preserve">  </w:t>
            </w:r>
            <w:proofErr w:type="spellStart"/>
            <w:r w:rsidRPr="00A2183A">
              <w:t>U</w:t>
            </w:r>
            <w:r>
              <w:t>niversiti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Malaysia,</w:t>
            </w:r>
            <w:r w:rsidRPr="00A2183A">
              <w:t xml:space="preserve"> K</w:t>
            </w:r>
            <w:r>
              <w:t>L</w:t>
            </w:r>
          </w:p>
          <w:p w14:paraId="771C538B" w14:textId="77777777" w:rsidR="00197F7C" w:rsidRDefault="00197F7C" w:rsidP="00AD0647"/>
          <w:p w14:paraId="0256981E" w14:textId="21B107EE" w:rsidR="00197F7C" w:rsidRDefault="00197F7C" w:rsidP="00197F7C">
            <w:pPr>
              <w:rPr>
                <w:b/>
              </w:rPr>
            </w:pPr>
            <w:r>
              <w:rPr>
                <w:b/>
              </w:rPr>
              <w:t>22 Oct 2023</w:t>
            </w:r>
            <w:r>
              <w:rPr>
                <w:b/>
              </w:rPr>
              <w:tab/>
              <w:t>:</w:t>
            </w:r>
            <w:r>
              <w:t xml:space="preserve"> </w:t>
            </w:r>
            <w:r>
              <w:rPr>
                <w:b/>
              </w:rPr>
              <w:t>Crew Member</w:t>
            </w:r>
            <w:r w:rsidRPr="00A2183A">
              <w:rPr>
                <w:b/>
              </w:rPr>
              <w:t xml:space="preserve"> </w:t>
            </w:r>
            <w:r>
              <w:rPr>
                <w:b/>
              </w:rPr>
              <w:t>–</w:t>
            </w:r>
            <w:r w:rsidRPr="00A2183A">
              <w:rPr>
                <w:b/>
              </w:rPr>
              <w:t xml:space="preserve"> </w:t>
            </w:r>
            <w:r>
              <w:rPr>
                <w:b/>
              </w:rPr>
              <w:t>Crafting Your Online Identity Workshop</w:t>
            </w:r>
          </w:p>
          <w:p w14:paraId="558249D0" w14:textId="456FBD1A" w:rsidR="00197F7C" w:rsidRDefault="00197F7C" w:rsidP="00AD0647">
            <w:r>
              <w:rPr>
                <w:b/>
              </w:rPr>
              <w:tab/>
            </w:r>
            <w:r>
              <w:rPr>
                <w:b/>
              </w:rPr>
              <w:tab/>
              <w:t xml:space="preserve">  </w:t>
            </w:r>
            <w:proofErr w:type="spellStart"/>
            <w:r>
              <w:t>Parlimen</w:t>
            </w:r>
            <w:proofErr w:type="spellEnd"/>
            <w:r>
              <w:t xml:space="preserve"> Alor Gajah, Melaka</w:t>
            </w:r>
          </w:p>
          <w:p w14:paraId="56961201" w14:textId="77777777" w:rsidR="00197F7C" w:rsidRDefault="00197F7C" w:rsidP="00AD0647"/>
          <w:p w14:paraId="1F6AE483" w14:textId="74E46A49" w:rsidR="00197F7C" w:rsidRDefault="00197F7C" w:rsidP="00197F7C">
            <w:pPr>
              <w:rPr>
                <w:b/>
              </w:rPr>
            </w:pPr>
            <w:r>
              <w:rPr>
                <w:b/>
              </w:rPr>
              <w:t>23 Feb 2024</w:t>
            </w:r>
            <w:r>
              <w:rPr>
                <w:b/>
              </w:rPr>
              <w:tab/>
              <w:t>:</w:t>
            </w:r>
            <w:r>
              <w:t xml:space="preserve"> </w:t>
            </w:r>
            <w:r>
              <w:rPr>
                <w:b/>
              </w:rPr>
              <w:t>Crew Member</w:t>
            </w:r>
            <w:r w:rsidRPr="00A2183A">
              <w:rPr>
                <w:b/>
              </w:rPr>
              <w:t xml:space="preserve"> </w:t>
            </w:r>
            <w:r>
              <w:rPr>
                <w:b/>
              </w:rPr>
              <w:t>–</w:t>
            </w:r>
            <w:r w:rsidRPr="00A2183A">
              <w:rPr>
                <w:b/>
              </w:rPr>
              <w:t xml:space="preserve"> </w:t>
            </w:r>
            <w:r>
              <w:rPr>
                <w:b/>
              </w:rPr>
              <w:t>Annual COMSPORT</w:t>
            </w:r>
          </w:p>
          <w:p w14:paraId="62CD34C1" w14:textId="77777777" w:rsidR="00197F7C" w:rsidRDefault="00197F7C" w:rsidP="00197F7C">
            <w:r>
              <w:rPr>
                <w:b/>
              </w:rPr>
              <w:tab/>
            </w:r>
            <w:r>
              <w:rPr>
                <w:b/>
              </w:rPr>
              <w:tab/>
              <w:t xml:space="preserve">  </w:t>
            </w:r>
            <w:proofErr w:type="spellStart"/>
            <w:r w:rsidRPr="00A2183A">
              <w:t>U</w:t>
            </w:r>
            <w:r>
              <w:t>niversiti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Malaysia,</w:t>
            </w:r>
            <w:r w:rsidRPr="00A2183A">
              <w:t xml:space="preserve"> K</w:t>
            </w:r>
            <w:r>
              <w:t>L</w:t>
            </w:r>
          </w:p>
          <w:p w14:paraId="2DBD5981" w14:textId="77777777" w:rsidR="00197F7C" w:rsidRDefault="00197F7C" w:rsidP="00197F7C"/>
          <w:p w14:paraId="2D27672C" w14:textId="747DCACB" w:rsidR="00197F7C" w:rsidRDefault="00197F7C" w:rsidP="00197F7C">
            <w:pPr>
              <w:rPr>
                <w:b/>
              </w:rPr>
            </w:pPr>
            <w:r>
              <w:rPr>
                <w:b/>
              </w:rPr>
              <w:t>26 March 2024</w:t>
            </w:r>
            <w:r>
              <w:rPr>
                <w:b/>
              </w:rPr>
              <w:tab/>
              <w:t>:</w:t>
            </w:r>
            <w:r>
              <w:t xml:space="preserve"> </w:t>
            </w:r>
            <w:r>
              <w:rPr>
                <w:b/>
              </w:rPr>
              <w:t>Director</w:t>
            </w:r>
            <w:r w:rsidRPr="00A2183A">
              <w:rPr>
                <w:b/>
              </w:rPr>
              <w:t xml:space="preserve"> </w:t>
            </w:r>
            <w:r>
              <w:rPr>
                <w:b/>
              </w:rPr>
              <w:t>–</w:t>
            </w:r>
            <w:r w:rsidRPr="00A2183A">
              <w:rPr>
                <w:b/>
              </w:rPr>
              <w:t xml:space="preserve"> </w:t>
            </w:r>
            <w:r>
              <w:rPr>
                <w:b/>
              </w:rPr>
              <w:t>COMSTAR Annual Dinner</w:t>
            </w:r>
          </w:p>
          <w:p w14:paraId="5BADCA77" w14:textId="77777777" w:rsidR="00197F7C" w:rsidRDefault="00197F7C" w:rsidP="00197F7C">
            <w:r>
              <w:rPr>
                <w:b/>
              </w:rPr>
              <w:tab/>
            </w:r>
            <w:r>
              <w:rPr>
                <w:b/>
              </w:rPr>
              <w:tab/>
              <w:t xml:space="preserve">  </w:t>
            </w:r>
            <w:proofErr w:type="spellStart"/>
            <w:r w:rsidRPr="00A2183A">
              <w:t>U</w:t>
            </w:r>
            <w:r>
              <w:t>niversiti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Malaysia,</w:t>
            </w:r>
            <w:r w:rsidRPr="00A2183A">
              <w:t xml:space="preserve"> K</w:t>
            </w:r>
            <w:r>
              <w:t>L</w:t>
            </w:r>
          </w:p>
          <w:p w14:paraId="7E6D67E3" w14:textId="77777777" w:rsidR="00197F7C" w:rsidRDefault="00197F7C" w:rsidP="00197F7C"/>
          <w:p w14:paraId="4D960540" w14:textId="41529FE8" w:rsidR="00197F7C" w:rsidRDefault="00197F7C" w:rsidP="00197F7C">
            <w:pPr>
              <w:rPr>
                <w:b/>
              </w:rPr>
            </w:pPr>
            <w:r>
              <w:rPr>
                <w:b/>
              </w:rPr>
              <w:t>28 August 2024</w:t>
            </w:r>
            <w:r>
              <w:rPr>
                <w:b/>
              </w:rPr>
              <w:tab/>
              <w:t>:</w:t>
            </w:r>
            <w:r>
              <w:t xml:space="preserve"> </w:t>
            </w:r>
            <w:r>
              <w:rPr>
                <w:b/>
              </w:rPr>
              <w:t>Director</w:t>
            </w:r>
            <w:r w:rsidRPr="00A2183A">
              <w:rPr>
                <w:b/>
              </w:rPr>
              <w:t xml:space="preserve"> </w:t>
            </w:r>
            <w:r>
              <w:rPr>
                <w:b/>
              </w:rPr>
              <w:t>–</w:t>
            </w:r>
            <w:r w:rsidRPr="00A2183A">
              <w:rPr>
                <w:b/>
              </w:rPr>
              <w:t xml:space="preserve"> </w:t>
            </w:r>
            <w:r>
              <w:rPr>
                <w:b/>
              </w:rPr>
              <w:t>COMSTAR Annual Grand Meeting</w:t>
            </w:r>
          </w:p>
          <w:p w14:paraId="0F545520" w14:textId="77777777" w:rsidR="00197F7C" w:rsidRDefault="00197F7C" w:rsidP="00197F7C">
            <w:r>
              <w:rPr>
                <w:b/>
              </w:rPr>
              <w:tab/>
            </w:r>
            <w:r>
              <w:rPr>
                <w:b/>
              </w:rPr>
              <w:tab/>
              <w:t xml:space="preserve">  </w:t>
            </w:r>
            <w:proofErr w:type="spellStart"/>
            <w:r w:rsidRPr="00A2183A">
              <w:t>U</w:t>
            </w:r>
            <w:r>
              <w:t>niversiti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Malaysia,</w:t>
            </w:r>
            <w:r w:rsidRPr="00A2183A">
              <w:t xml:space="preserve"> K</w:t>
            </w:r>
            <w:r>
              <w:t>L</w:t>
            </w:r>
          </w:p>
          <w:p w14:paraId="5681D35A" w14:textId="77777777" w:rsidR="00197F7C" w:rsidRDefault="00197F7C" w:rsidP="00197F7C"/>
          <w:p w14:paraId="57D8A464" w14:textId="77777777" w:rsidR="00197F7C" w:rsidRDefault="00197F7C" w:rsidP="00197F7C"/>
          <w:p w14:paraId="14EB3C09" w14:textId="77777777" w:rsidR="00197F7C" w:rsidRDefault="00197F7C" w:rsidP="00AD0647"/>
          <w:p w14:paraId="08F26FA3" w14:textId="77777777" w:rsidR="00AD0647" w:rsidRDefault="00AD0647" w:rsidP="00AD0647"/>
          <w:p w14:paraId="4F456CBD" w14:textId="77777777" w:rsidR="00AD0647" w:rsidRDefault="00AD0647" w:rsidP="00AD0647"/>
          <w:p w14:paraId="3DBBD64C" w14:textId="77777777" w:rsidR="00AD0647" w:rsidRDefault="00AD0647" w:rsidP="00AD0647"/>
          <w:p w14:paraId="64BD4525" w14:textId="77777777" w:rsidR="00AD0647" w:rsidRDefault="00AD0647" w:rsidP="009D6986"/>
          <w:p w14:paraId="2B20DC8B" w14:textId="7F5A6906" w:rsidR="00AD0647" w:rsidRPr="007C14C7" w:rsidRDefault="00AD0647" w:rsidP="009D6986"/>
        </w:tc>
      </w:tr>
    </w:tbl>
    <w:p w14:paraId="7DD56709" w14:textId="3075E86A" w:rsidR="00D97A8F" w:rsidRDefault="00D97A8F" w:rsidP="004F1B8C">
      <w:pPr>
        <w:tabs>
          <w:tab w:val="left" w:pos="990"/>
        </w:tabs>
      </w:pPr>
    </w:p>
    <w:sectPr w:rsidR="00D97A8F" w:rsidSect="00834EAD">
      <w:headerReference w:type="default" r:id="rId12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2C9E20" w14:textId="77777777" w:rsidR="00CA73C4" w:rsidRDefault="00CA73C4" w:rsidP="000C45FF">
      <w:r>
        <w:separator/>
      </w:r>
    </w:p>
  </w:endnote>
  <w:endnote w:type="continuationSeparator" w:id="0">
    <w:p w14:paraId="77DBE417" w14:textId="77777777" w:rsidR="00CA73C4" w:rsidRDefault="00CA73C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B47AEB" w14:textId="77777777" w:rsidR="00CA73C4" w:rsidRDefault="00CA73C4" w:rsidP="000C45FF">
      <w:r>
        <w:separator/>
      </w:r>
    </w:p>
  </w:footnote>
  <w:footnote w:type="continuationSeparator" w:id="0">
    <w:p w14:paraId="50BF8A4E" w14:textId="77777777" w:rsidR="00CA73C4" w:rsidRDefault="00CA73C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30CC96" w14:textId="77777777" w:rsidR="008E3460" w:rsidRDefault="008E3460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1E7A6366" wp14:editId="58440BA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67391"/>
    <w:multiLevelType w:val="hybridMultilevel"/>
    <w:tmpl w:val="BD5261B8"/>
    <w:lvl w:ilvl="0" w:tplc="73202E46">
      <w:start w:val="17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9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64A"/>
    <w:rsid w:val="00026600"/>
    <w:rsid w:val="00036450"/>
    <w:rsid w:val="0006777C"/>
    <w:rsid w:val="0008246A"/>
    <w:rsid w:val="00094499"/>
    <w:rsid w:val="000965CD"/>
    <w:rsid w:val="000C45FF"/>
    <w:rsid w:val="000D4C9E"/>
    <w:rsid w:val="000E0B6A"/>
    <w:rsid w:val="000E3FD1"/>
    <w:rsid w:val="00112054"/>
    <w:rsid w:val="00135F81"/>
    <w:rsid w:val="001525E1"/>
    <w:rsid w:val="00160DAA"/>
    <w:rsid w:val="00176047"/>
    <w:rsid w:val="00180329"/>
    <w:rsid w:val="0019001F"/>
    <w:rsid w:val="00194867"/>
    <w:rsid w:val="0019799D"/>
    <w:rsid w:val="00197F7C"/>
    <w:rsid w:val="001A74A5"/>
    <w:rsid w:val="001B2ABD"/>
    <w:rsid w:val="001D4D30"/>
    <w:rsid w:val="001E0391"/>
    <w:rsid w:val="001E1759"/>
    <w:rsid w:val="001F1ECC"/>
    <w:rsid w:val="00225B87"/>
    <w:rsid w:val="002400EB"/>
    <w:rsid w:val="00256CF7"/>
    <w:rsid w:val="00263D46"/>
    <w:rsid w:val="00281FD5"/>
    <w:rsid w:val="002851B3"/>
    <w:rsid w:val="002A3511"/>
    <w:rsid w:val="002C76AA"/>
    <w:rsid w:val="002D7558"/>
    <w:rsid w:val="00300CC7"/>
    <w:rsid w:val="0030481B"/>
    <w:rsid w:val="003156FC"/>
    <w:rsid w:val="003254B5"/>
    <w:rsid w:val="00342F5C"/>
    <w:rsid w:val="0037121F"/>
    <w:rsid w:val="00385A37"/>
    <w:rsid w:val="00397C45"/>
    <w:rsid w:val="003A6B7D"/>
    <w:rsid w:val="003B06AA"/>
    <w:rsid w:val="003B06CA"/>
    <w:rsid w:val="003C38FF"/>
    <w:rsid w:val="004071FC"/>
    <w:rsid w:val="0041529D"/>
    <w:rsid w:val="00422061"/>
    <w:rsid w:val="004453F3"/>
    <w:rsid w:val="00445947"/>
    <w:rsid w:val="0047486B"/>
    <w:rsid w:val="004813B3"/>
    <w:rsid w:val="00487858"/>
    <w:rsid w:val="00496591"/>
    <w:rsid w:val="004A4048"/>
    <w:rsid w:val="004C63E4"/>
    <w:rsid w:val="004D3011"/>
    <w:rsid w:val="004F1B8C"/>
    <w:rsid w:val="00520344"/>
    <w:rsid w:val="005262AC"/>
    <w:rsid w:val="005357B2"/>
    <w:rsid w:val="00577DDA"/>
    <w:rsid w:val="005B53B1"/>
    <w:rsid w:val="005C57C7"/>
    <w:rsid w:val="005E39D5"/>
    <w:rsid w:val="00600670"/>
    <w:rsid w:val="006203A6"/>
    <w:rsid w:val="0062123A"/>
    <w:rsid w:val="00625D0C"/>
    <w:rsid w:val="00641DE2"/>
    <w:rsid w:val="00646E75"/>
    <w:rsid w:val="006771D0"/>
    <w:rsid w:val="00680A48"/>
    <w:rsid w:val="00682E4A"/>
    <w:rsid w:val="006858FB"/>
    <w:rsid w:val="006B410D"/>
    <w:rsid w:val="006C71E8"/>
    <w:rsid w:val="006F2A4B"/>
    <w:rsid w:val="00715FCB"/>
    <w:rsid w:val="007169C7"/>
    <w:rsid w:val="00743101"/>
    <w:rsid w:val="007775E1"/>
    <w:rsid w:val="007867A0"/>
    <w:rsid w:val="007927F5"/>
    <w:rsid w:val="007A026B"/>
    <w:rsid w:val="007C14C7"/>
    <w:rsid w:val="007E74F5"/>
    <w:rsid w:val="007E7B10"/>
    <w:rsid w:val="00802CA0"/>
    <w:rsid w:val="00815EFF"/>
    <w:rsid w:val="00816553"/>
    <w:rsid w:val="00834EAD"/>
    <w:rsid w:val="008642AC"/>
    <w:rsid w:val="00881987"/>
    <w:rsid w:val="008B4151"/>
    <w:rsid w:val="008B4E41"/>
    <w:rsid w:val="008E3460"/>
    <w:rsid w:val="008F413F"/>
    <w:rsid w:val="00907729"/>
    <w:rsid w:val="00917FD6"/>
    <w:rsid w:val="009260CD"/>
    <w:rsid w:val="00937D99"/>
    <w:rsid w:val="00952C25"/>
    <w:rsid w:val="00953975"/>
    <w:rsid w:val="00977080"/>
    <w:rsid w:val="009D6986"/>
    <w:rsid w:val="009E476A"/>
    <w:rsid w:val="009F75E5"/>
    <w:rsid w:val="00A20EB7"/>
    <w:rsid w:val="00A2118D"/>
    <w:rsid w:val="00A2183A"/>
    <w:rsid w:val="00A72AF7"/>
    <w:rsid w:val="00AD0647"/>
    <w:rsid w:val="00AD76E2"/>
    <w:rsid w:val="00AF7476"/>
    <w:rsid w:val="00B20152"/>
    <w:rsid w:val="00B359E4"/>
    <w:rsid w:val="00B57D98"/>
    <w:rsid w:val="00B70850"/>
    <w:rsid w:val="00C03BDD"/>
    <w:rsid w:val="00C066B6"/>
    <w:rsid w:val="00C37BA1"/>
    <w:rsid w:val="00C422A2"/>
    <w:rsid w:val="00C4674C"/>
    <w:rsid w:val="00C506CF"/>
    <w:rsid w:val="00C72BED"/>
    <w:rsid w:val="00C9578B"/>
    <w:rsid w:val="00C97294"/>
    <w:rsid w:val="00CA73C4"/>
    <w:rsid w:val="00CB0055"/>
    <w:rsid w:val="00CD51F1"/>
    <w:rsid w:val="00CE2DB0"/>
    <w:rsid w:val="00CF2200"/>
    <w:rsid w:val="00D030A1"/>
    <w:rsid w:val="00D2522B"/>
    <w:rsid w:val="00D422DE"/>
    <w:rsid w:val="00D437F5"/>
    <w:rsid w:val="00D47619"/>
    <w:rsid w:val="00D50CCE"/>
    <w:rsid w:val="00D5459D"/>
    <w:rsid w:val="00D85CB9"/>
    <w:rsid w:val="00D97415"/>
    <w:rsid w:val="00D97A8F"/>
    <w:rsid w:val="00DA1F4D"/>
    <w:rsid w:val="00DA5811"/>
    <w:rsid w:val="00DA5DEF"/>
    <w:rsid w:val="00DB154C"/>
    <w:rsid w:val="00DD172A"/>
    <w:rsid w:val="00DE5F1D"/>
    <w:rsid w:val="00DF1181"/>
    <w:rsid w:val="00E15D9D"/>
    <w:rsid w:val="00E25A26"/>
    <w:rsid w:val="00E410A7"/>
    <w:rsid w:val="00E4381A"/>
    <w:rsid w:val="00E55D74"/>
    <w:rsid w:val="00E5608D"/>
    <w:rsid w:val="00E70CB7"/>
    <w:rsid w:val="00E70FB8"/>
    <w:rsid w:val="00E9464A"/>
    <w:rsid w:val="00ED164B"/>
    <w:rsid w:val="00F60274"/>
    <w:rsid w:val="00F60A36"/>
    <w:rsid w:val="00F676F1"/>
    <w:rsid w:val="00F77FB9"/>
    <w:rsid w:val="00FB068F"/>
    <w:rsid w:val="00FC23F9"/>
    <w:rsid w:val="00FC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035B72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300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42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malini.j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8CDA5A6D5E041188AE2DADBA54AC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88227-A0F0-4481-AEC1-99E8EA3CD09C}"/>
      </w:docPartPr>
      <w:docPartBody>
        <w:p w:rsidR="00C448BF" w:rsidRDefault="00962E7D">
          <w:pPr>
            <w:pStyle w:val="A8CDA5A6D5E041188AE2DADBA54ACEF1"/>
          </w:pPr>
          <w:r w:rsidRPr="00CB0055">
            <w:t>Contact</w:t>
          </w:r>
        </w:p>
      </w:docPartBody>
    </w:docPart>
    <w:docPart>
      <w:docPartPr>
        <w:name w:val="A2C501415CD940D79F4DEE8F3C38C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A2CB9-B423-416C-99D2-ECF12FE35050}"/>
      </w:docPartPr>
      <w:docPartBody>
        <w:p w:rsidR="00C448BF" w:rsidRDefault="00962E7D">
          <w:pPr>
            <w:pStyle w:val="A2C501415CD940D79F4DEE8F3C38C051"/>
          </w:pPr>
          <w:r w:rsidRPr="00036450">
            <w:t>EDUCATION</w:t>
          </w:r>
        </w:p>
      </w:docPartBody>
    </w:docPart>
    <w:docPart>
      <w:docPartPr>
        <w:name w:val="0DFE1908DA5444119B976A249E25B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08750A-30BE-4FDC-8FCD-B311E9BA02A4}"/>
      </w:docPartPr>
      <w:docPartBody>
        <w:p w:rsidR="00C448BF" w:rsidRDefault="00962E7D">
          <w:pPr>
            <w:pStyle w:val="0DFE1908DA5444119B976A249E25B253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685"/>
    <w:rsid w:val="00066685"/>
    <w:rsid w:val="000952D3"/>
    <w:rsid w:val="001C39E9"/>
    <w:rsid w:val="002851B3"/>
    <w:rsid w:val="00385A37"/>
    <w:rsid w:val="005571DE"/>
    <w:rsid w:val="005C57C7"/>
    <w:rsid w:val="00624540"/>
    <w:rsid w:val="00843458"/>
    <w:rsid w:val="008D08F5"/>
    <w:rsid w:val="00962E7D"/>
    <w:rsid w:val="009B2037"/>
    <w:rsid w:val="00C224F0"/>
    <w:rsid w:val="00C448BF"/>
    <w:rsid w:val="00CF2200"/>
    <w:rsid w:val="00D97415"/>
    <w:rsid w:val="00E8564D"/>
    <w:rsid w:val="00FC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066685"/>
    <w:pPr>
      <w:keepNext/>
      <w:keepLines/>
      <w:pBdr>
        <w:bottom w:val="single" w:sz="8" w:space="1" w:color="156082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CDA5A6D5E041188AE2DADBA54ACEF1">
    <w:name w:val="A8CDA5A6D5E041188AE2DADBA54ACEF1"/>
  </w:style>
  <w:style w:type="character" w:styleId="Hyperlink">
    <w:name w:val="Hyperlink"/>
    <w:basedOn w:val="DefaultParagraphFont"/>
    <w:uiPriority w:val="99"/>
    <w:unhideWhenUsed/>
    <w:rPr>
      <w:color w:val="BF4E14" w:themeColor="accent2" w:themeShade="BF"/>
      <w:u w:val="single"/>
    </w:rPr>
  </w:style>
  <w:style w:type="paragraph" w:customStyle="1" w:styleId="A2C501415CD940D79F4DEE8F3C38C051">
    <w:name w:val="A2C501415CD940D79F4DEE8F3C38C051"/>
  </w:style>
  <w:style w:type="paragraph" w:customStyle="1" w:styleId="0DFE1908DA5444119B976A249E25B253">
    <w:name w:val="0DFE1908DA5444119B976A249E25B253"/>
  </w:style>
  <w:style w:type="character" w:customStyle="1" w:styleId="Heading2Char">
    <w:name w:val="Heading 2 Char"/>
    <w:basedOn w:val="DefaultParagraphFont"/>
    <w:link w:val="Heading2"/>
    <w:uiPriority w:val="9"/>
    <w:rsid w:val="00066685"/>
    <w:rPr>
      <w:rFonts w:asciiTheme="majorHAnsi" w:eastAsiaTheme="majorEastAsia" w:hAnsiTheme="majorHAnsi" w:cstheme="majorBidi"/>
      <w:b/>
      <w:bCs/>
      <w:caps/>
      <w:szCs w:val="26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01166F-BA93-4427-A974-2D1A82B38C3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D:\Users\malini.j\AppData\Roaming\Microsoft\Templates\Blue grey resume.dotx</Template>
  <TotalTime>0</TotalTime>
  <Pages>3</Pages>
  <Words>999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2024-08-31T09:01:00Z</dcterms:created>
  <dcterms:modified xsi:type="dcterms:W3CDTF">2024-10-11T03:50:00Z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